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2441" w14:textId="41EEE407" w:rsidR="009E57C1" w:rsidRPr="00FD3194" w:rsidRDefault="00803B44" w:rsidP="00200266">
      <w:pPr>
        <w:pStyle w:val="Title"/>
        <w:jc w:val="center"/>
        <w:rPr>
          <w:lang w:val="en-US"/>
        </w:rPr>
      </w:pPr>
      <w:r w:rsidRPr="00FD3194">
        <w:rPr>
          <w:lang w:val="en-US"/>
        </w:rPr>
        <w:t>Jenkins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1899AA8E" w14:textId="77777777" w:rsidR="00CC4FC2" w:rsidRPr="00FD3194" w:rsidRDefault="00CC4FC2">
          <w:pPr>
            <w:pStyle w:val="TOCHeading"/>
            <w:rPr>
              <w:lang w:val="en-US"/>
            </w:rPr>
          </w:pPr>
          <w:r w:rsidRPr="00FD3194">
            <w:rPr>
              <w:lang w:val="en-US"/>
            </w:rPr>
            <w:t>Table of Contents</w:t>
          </w:r>
        </w:p>
        <w:p w14:paraId="7AED831A" w14:textId="167709A4" w:rsidR="002E67EC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D3194">
            <w:rPr>
              <w:b w:val="0"/>
              <w:bCs w:val="0"/>
              <w:lang w:val="en-US"/>
            </w:rPr>
            <w:fldChar w:fldCharType="begin"/>
          </w:r>
          <w:r w:rsidRPr="00FD3194">
            <w:rPr>
              <w:lang w:val="en-US"/>
            </w:rPr>
            <w:instrText xml:space="preserve"> TOC \o "1-3" \h \z \u </w:instrText>
          </w:r>
          <w:r w:rsidRPr="00FD3194">
            <w:rPr>
              <w:b w:val="0"/>
              <w:bCs w:val="0"/>
              <w:lang w:val="en-US"/>
            </w:rPr>
            <w:fldChar w:fldCharType="separate"/>
          </w:r>
          <w:hyperlink w:anchor="_Toc78464701" w:history="1"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2E67E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2E67EC" w:rsidRPr="00103A31">
              <w:rPr>
                <w:rStyle w:val="Hyperlink"/>
                <w:rFonts w:eastAsiaTheme="majorEastAsia"/>
                <w:noProof/>
                <w:lang w:val="en-US"/>
              </w:rPr>
              <w:t>Introduction to Jenkins</w:t>
            </w:r>
            <w:r w:rsidR="002E67EC">
              <w:rPr>
                <w:noProof/>
                <w:webHidden/>
              </w:rPr>
              <w:tab/>
            </w:r>
            <w:r w:rsidR="002E67EC">
              <w:rPr>
                <w:noProof/>
                <w:webHidden/>
              </w:rPr>
              <w:fldChar w:fldCharType="begin"/>
            </w:r>
            <w:r w:rsidR="002E67EC">
              <w:rPr>
                <w:noProof/>
                <w:webHidden/>
              </w:rPr>
              <w:instrText xml:space="preserve"> PAGEREF _Toc78464701 \h </w:instrText>
            </w:r>
            <w:r w:rsidR="002E67EC">
              <w:rPr>
                <w:noProof/>
                <w:webHidden/>
              </w:rPr>
            </w:r>
            <w:r w:rsidR="002E67EC">
              <w:rPr>
                <w:noProof/>
                <w:webHidden/>
              </w:rPr>
              <w:fldChar w:fldCharType="separate"/>
            </w:r>
            <w:r w:rsidR="002E67EC">
              <w:rPr>
                <w:noProof/>
                <w:webHidden/>
              </w:rPr>
              <w:t>2</w:t>
            </w:r>
            <w:r w:rsidR="002E67EC">
              <w:rPr>
                <w:noProof/>
                <w:webHidden/>
              </w:rPr>
              <w:fldChar w:fldCharType="end"/>
            </w:r>
          </w:hyperlink>
        </w:p>
        <w:p w14:paraId="04CB7DC7" w14:textId="754DBA32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2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Clean Jenkins in a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4DC31" w14:textId="7AD0322F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3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Jenkins custom 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ED51" w14:textId="644302E2" w:rsidR="002E67EC" w:rsidRDefault="002E67EC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8464704" w:history="1"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03A31">
              <w:rPr>
                <w:rStyle w:val="Hyperlink"/>
                <w:rFonts w:eastAsiaTheme="majorEastAsia"/>
                <w:noProof/>
                <w:lang w:val="en-US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BC99" w14:textId="7A5FE1A9" w:rsidR="00CC4FC2" w:rsidRPr="00FD3194" w:rsidRDefault="00CC4FC2">
          <w:pPr>
            <w:rPr>
              <w:lang w:val="en-US"/>
            </w:rPr>
          </w:pPr>
          <w:r w:rsidRPr="00FD3194">
            <w:rPr>
              <w:b/>
              <w:bCs/>
              <w:lang w:val="en-US"/>
            </w:rPr>
            <w:fldChar w:fldCharType="end"/>
          </w:r>
        </w:p>
      </w:sdtContent>
    </w:sdt>
    <w:p w14:paraId="2C70E498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1FE58BD" w14:textId="77777777" w:rsidR="00D872BC" w:rsidRPr="00FD3194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37DD491" w14:textId="5A2980C1" w:rsidR="00537FC9" w:rsidRPr="00FD3194" w:rsidRDefault="0085059F" w:rsidP="00537FC9">
      <w:pPr>
        <w:pStyle w:val="CustomNormal"/>
        <w:rPr>
          <w:lang w:val="en-US"/>
        </w:rPr>
      </w:pPr>
      <w:r w:rsidRPr="00FD3194">
        <w:rPr>
          <w:lang w:val="en-US"/>
        </w:rPr>
        <w:t>Resources</w:t>
      </w:r>
      <w:r w:rsidR="00537FC9" w:rsidRPr="00FD3194">
        <w:rPr>
          <w:lang w:val="en-US"/>
        </w:rPr>
        <w:t xml:space="preserve"> used:</w:t>
      </w:r>
    </w:p>
    <w:p w14:paraId="2455F75D" w14:textId="47E4C899" w:rsidR="00356473" w:rsidRPr="00FD3194" w:rsidRDefault="00356473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8" w:history="1">
        <w:r w:rsidRPr="00FD3194">
          <w:rPr>
            <w:rStyle w:val="Hyperlink"/>
            <w:lang w:val="en-US"/>
          </w:rPr>
          <w:t>https://www.youtube.com/watch?v=pMO26j2OUME&amp;list=PLy7NrYWoggjw_LIiDK1LXdNN82uYuuuiC</w:t>
        </w:r>
      </w:hyperlink>
    </w:p>
    <w:p w14:paraId="2EF066F5" w14:textId="79D27289" w:rsidR="0085059F" w:rsidRPr="00FD3194" w:rsidRDefault="00944038" w:rsidP="000A37B6">
      <w:pPr>
        <w:pStyle w:val="CustomNormal"/>
        <w:numPr>
          <w:ilvl w:val="0"/>
          <w:numId w:val="32"/>
        </w:numPr>
        <w:rPr>
          <w:lang w:val="en-US"/>
        </w:rPr>
      </w:pPr>
      <w:hyperlink r:id="rId9" w:history="1">
        <w:r w:rsidRPr="00FD3194">
          <w:rPr>
            <w:rStyle w:val="Hyperlink"/>
            <w:lang w:val="en-US"/>
          </w:rPr>
          <w:t>https://github.com/jenkinsci/docker/blob/master/README.md</w:t>
        </w:r>
      </w:hyperlink>
    </w:p>
    <w:p w14:paraId="421B2C8A" w14:textId="7710C61C" w:rsidR="00944038" w:rsidRDefault="005867A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5867AC">
        <w:rPr>
          <w:lang w:val="en-US"/>
        </w:rPr>
        <w:t>How To Automate Jenkins Setup with Docker and Jenkins Configuration as Code</w:t>
      </w:r>
      <w:r>
        <w:rPr>
          <w:lang w:val="en-US"/>
        </w:rPr>
        <w:t xml:space="preserve">: </w:t>
      </w:r>
      <w:hyperlink r:id="rId10" w:history="1">
        <w:r w:rsidRPr="00466FE2">
          <w:rPr>
            <w:rStyle w:val="Hyperlink"/>
            <w:lang w:val="en-US"/>
          </w:rPr>
          <w:t>https://www.digitalocean.com/community/tutorials/how-to-automate-jenkins-setup-with-docker-and-jenkins-configuration-as-code</w:t>
        </w:r>
      </w:hyperlink>
    </w:p>
    <w:p w14:paraId="2F7EC73C" w14:textId="77777777" w:rsidR="009445F9" w:rsidRPr="00FD3194" w:rsidRDefault="009445F9" w:rsidP="000A37B6">
      <w:pPr>
        <w:pStyle w:val="CustomNormal"/>
        <w:numPr>
          <w:ilvl w:val="0"/>
          <w:numId w:val="32"/>
        </w:numPr>
        <w:rPr>
          <w:lang w:val="en-US"/>
        </w:rPr>
      </w:pPr>
    </w:p>
    <w:p w14:paraId="159F0302" w14:textId="30CF860A" w:rsidR="00D872BC" w:rsidRPr="00FD3194" w:rsidRDefault="00D872BC" w:rsidP="000A37B6">
      <w:pPr>
        <w:pStyle w:val="CustomNormal"/>
        <w:numPr>
          <w:ilvl w:val="0"/>
          <w:numId w:val="32"/>
        </w:numPr>
        <w:rPr>
          <w:lang w:val="en-US"/>
        </w:rPr>
      </w:pPr>
      <w:r w:rsidRPr="00FD3194">
        <w:rPr>
          <w:lang w:val="en-US"/>
        </w:rPr>
        <w:br w:type="page"/>
      </w:r>
    </w:p>
    <w:p w14:paraId="19741AA7" w14:textId="50554C65" w:rsidR="0089252E" w:rsidRPr="00FD3194" w:rsidRDefault="00E144ED" w:rsidP="00E144ED">
      <w:pPr>
        <w:pStyle w:val="CustomHeading1"/>
        <w:rPr>
          <w:bCs/>
          <w:lang w:val="en-US"/>
        </w:rPr>
      </w:pPr>
      <w:bookmarkStart w:id="0" w:name="_Toc78464701"/>
      <w:r w:rsidRPr="00FD3194">
        <w:rPr>
          <w:lang w:val="en-US"/>
        </w:rPr>
        <w:lastRenderedPageBreak/>
        <w:t xml:space="preserve">Introduction </w:t>
      </w:r>
      <w:r w:rsidR="00B40320" w:rsidRPr="00FD3194">
        <w:rPr>
          <w:lang w:val="en-US"/>
        </w:rPr>
        <w:t>to Jenkins</w:t>
      </w:r>
      <w:bookmarkEnd w:id="0"/>
    </w:p>
    <w:p w14:paraId="1FBABF49" w14:textId="77777777" w:rsidR="001C0BD4" w:rsidRPr="00FD3194" w:rsidRDefault="001C0BD4" w:rsidP="00B40320">
      <w:pPr>
        <w:pStyle w:val="CustomNormal"/>
        <w:rPr>
          <w:lang w:val="en-US"/>
        </w:rPr>
      </w:pPr>
    </w:p>
    <w:p w14:paraId="0C304CF4" w14:textId="37AA840C" w:rsidR="00B40320" w:rsidRPr="00FD3194" w:rsidRDefault="008E0DA6" w:rsidP="00674DB2">
      <w:pPr>
        <w:pStyle w:val="CustomHeading2"/>
        <w:rPr>
          <w:lang w:val="en-US"/>
        </w:rPr>
      </w:pPr>
      <w:bookmarkStart w:id="1" w:name="_Toc78464702"/>
      <w:r w:rsidRPr="00FD3194">
        <w:rPr>
          <w:lang w:val="en-US"/>
        </w:rPr>
        <w:drawing>
          <wp:anchor distT="0" distB="0" distL="114300" distR="114300" simplePos="0" relativeHeight="251659264" behindDoc="0" locked="0" layoutInCell="1" allowOverlap="1" wp14:anchorId="367AE3A5" wp14:editId="69F3DCB4">
            <wp:simplePos x="0" y="0"/>
            <wp:positionH relativeFrom="column">
              <wp:posOffset>4130480</wp:posOffset>
            </wp:positionH>
            <wp:positionV relativeFrom="paragraph">
              <wp:posOffset>190549</wp:posOffset>
            </wp:positionV>
            <wp:extent cx="2936240" cy="699135"/>
            <wp:effectExtent l="0" t="0" r="0" b="0"/>
            <wp:wrapTight wrapText="bothSides">
              <wp:wrapPolygon edited="0">
                <wp:start x="0" y="0"/>
                <wp:lineTo x="0" y="21188"/>
                <wp:lineTo x="21488" y="21188"/>
                <wp:lineTo x="2148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DBA">
        <w:rPr>
          <w:lang w:val="en-US"/>
        </w:rPr>
        <w:t xml:space="preserve">Clean </w:t>
      </w:r>
      <w:r w:rsidR="00B40320" w:rsidRPr="00FD3194">
        <w:rPr>
          <w:lang w:val="en-US"/>
        </w:rPr>
        <w:t>Jenkins in a docker container</w:t>
      </w:r>
      <w:bookmarkEnd w:id="1"/>
    </w:p>
    <w:p w14:paraId="6222D45E" w14:textId="789AA33E" w:rsidR="00067489" w:rsidRPr="00FD3194" w:rsidRDefault="00674DB2" w:rsidP="00CE2C74">
      <w:pPr>
        <w:pStyle w:val="CustomNormal"/>
        <w:tabs>
          <w:tab w:val="left" w:pos="1042"/>
        </w:tabs>
        <w:rPr>
          <w:lang w:val="en-US"/>
        </w:rPr>
      </w:pPr>
      <w:r w:rsidRPr="00FD3194">
        <w:rPr>
          <w:lang w:val="en-US"/>
        </w:rPr>
        <w:t xml:space="preserve">The “official” docker image for Jenkins is deprecated, use the other one which is provided by </w:t>
      </w:r>
      <w:r w:rsidR="001F1783" w:rsidRPr="00FD3194">
        <w:rPr>
          <w:b/>
          <w:bCs/>
          <w:lang w:val="en-US"/>
        </w:rPr>
        <w:t>jenkins/jenkins</w:t>
      </w:r>
      <w:r w:rsidRPr="00FD3194">
        <w:rPr>
          <w:lang w:val="en-US"/>
        </w:rPr>
        <w:t>.</w:t>
      </w:r>
    </w:p>
    <w:p w14:paraId="6D3A04B2" w14:textId="786A51E3" w:rsidR="00DC6B3D" w:rsidRPr="00FD3194" w:rsidRDefault="00DC6B3D" w:rsidP="0095237B">
      <w:pPr>
        <w:rPr>
          <w:rFonts w:ascii="Cantarell" w:hAnsi="Cantarell"/>
          <w:sz w:val="21"/>
          <w:szCs w:val="21"/>
          <w:lang w:val="en-US"/>
        </w:rPr>
      </w:pPr>
    </w:p>
    <w:p w14:paraId="65D305BE" w14:textId="626B9EBF" w:rsidR="001B149F" w:rsidRPr="00FD3194" w:rsidRDefault="008E0DA6" w:rsidP="00797059">
      <w:pPr>
        <w:pStyle w:val="CustomNormal"/>
        <w:numPr>
          <w:ilvl w:val="0"/>
          <w:numId w:val="35"/>
        </w:numPr>
        <w:rPr>
          <w:lang w:val="en-US"/>
        </w:rPr>
      </w:pPr>
      <w:r w:rsidRPr="00FD3194">
        <w:rPr>
          <w:lang w:val="en-US"/>
        </w:rPr>
        <w:t xml:space="preserve">Jenkins runs on </w:t>
      </w:r>
      <w:r w:rsidRPr="00FD3194">
        <w:rPr>
          <w:b/>
          <w:bCs/>
          <w:lang w:val="en-US"/>
        </w:rPr>
        <w:t>Tomcat</w:t>
      </w:r>
      <w:r w:rsidRPr="00FD3194">
        <w:rPr>
          <w:lang w:val="en-US"/>
        </w:rPr>
        <w:t xml:space="preserve">, which publishes the port </w:t>
      </w:r>
      <w:r w:rsidRPr="00FD3194">
        <w:rPr>
          <w:b/>
          <w:bCs/>
          <w:lang w:val="en-US"/>
        </w:rPr>
        <w:t>8080</w:t>
      </w:r>
      <w:r w:rsidRPr="00FD3194">
        <w:rPr>
          <w:lang w:val="en-US"/>
        </w:rPr>
        <w:t xml:space="preserve"> by default.</w:t>
      </w:r>
    </w:p>
    <w:p w14:paraId="1DF8DAC6" w14:textId="6C02D6CA" w:rsidR="00DA2AC8" w:rsidRPr="00FD3194" w:rsidRDefault="00A96248" w:rsidP="00DA2AC8">
      <w:pPr>
        <w:pStyle w:val="CustomNormal"/>
        <w:rPr>
          <w:lang w:val="en-US"/>
        </w:rPr>
      </w:pPr>
      <w:r w:rsidRPr="00FD3194">
        <w:rPr>
          <w:lang w:val="en-US"/>
        </w:rPr>
        <w:drawing>
          <wp:anchor distT="0" distB="0" distL="114300" distR="114300" simplePos="0" relativeHeight="251661312" behindDoc="0" locked="0" layoutInCell="1" allowOverlap="1" wp14:anchorId="27D4E4CC" wp14:editId="4C02829F">
            <wp:simplePos x="0" y="0"/>
            <wp:positionH relativeFrom="column">
              <wp:posOffset>323167</wp:posOffset>
            </wp:positionH>
            <wp:positionV relativeFrom="paragraph">
              <wp:posOffset>497546</wp:posOffset>
            </wp:positionV>
            <wp:extent cx="6127750" cy="434975"/>
            <wp:effectExtent l="0" t="0" r="6350" b="0"/>
            <wp:wrapTight wrapText="bothSides">
              <wp:wrapPolygon edited="0">
                <wp:start x="0" y="0"/>
                <wp:lineTo x="0" y="20812"/>
                <wp:lineTo x="21578" y="20812"/>
                <wp:lineTo x="215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C8" w:rsidRPr="00FD3194">
        <w:rPr>
          <w:lang w:val="en-US"/>
        </w:rPr>
        <w:t>The container</w:t>
      </w:r>
      <w:r w:rsidR="00DA2AC8" w:rsidRPr="00FD3194">
        <w:rPr>
          <w:lang w:val="en-US"/>
        </w:rPr>
        <w:t xml:space="preserve"> store</w:t>
      </w:r>
      <w:r w:rsidR="00DA2AC8" w:rsidRPr="00FD3194">
        <w:rPr>
          <w:lang w:val="en-US"/>
        </w:rPr>
        <w:t>s</w:t>
      </w:r>
      <w:r w:rsidR="00DA2AC8" w:rsidRPr="00FD3194">
        <w:rPr>
          <w:lang w:val="en-US"/>
        </w:rPr>
        <w:t xml:space="preserve"> the workspace in </w:t>
      </w:r>
      <w:r w:rsidR="00DA2AC8" w:rsidRPr="00FD3194">
        <w:rPr>
          <w:rStyle w:val="Code"/>
          <w:noProof w:val="0"/>
        </w:rPr>
        <w:t>/var/jenkins_home</w:t>
      </w:r>
      <w:r w:rsidR="00DA2AC8" w:rsidRPr="00FD3194">
        <w:rPr>
          <w:lang w:val="en-US"/>
        </w:rPr>
        <w:t xml:space="preserve">. </w:t>
      </w:r>
      <w:r w:rsidR="00DA2AC8" w:rsidRPr="00FD3194">
        <w:rPr>
          <w:u w:val="single"/>
          <w:lang w:val="en-US"/>
        </w:rPr>
        <w:t>All Jenkins data lives in there</w:t>
      </w:r>
      <w:r w:rsidR="00DA2AC8" w:rsidRPr="00FD3194">
        <w:rPr>
          <w:lang w:val="en-US"/>
        </w:rPr>
        <w:t xml:space="preserve"> - including plugins and configuration. You will probably want to make that an explicit volume so you can manage it and attach to another container for upgrades:</w:t>
      </w:r>
    </w:p>
    <w:p w14:paraId="5474C867" w14:textId="7F984E91" w:rsidR="007E5648" w:rsidRPr="00FD3194" w:rsidRDefault="007E5648" w:rsidP="002541A5">
      <w:pPr>
        <w:pStyle w:val="CustomNormal"/>
        <w:rPr>
          <w:lang w:val="en-US"/>
        </w:rPr>
      </w:pPr>
      <w:r w:rsidRPr="00FD3194">
        <w:rPr>
          <w:lang w:val="en-US"/>
        </w:rPr>
        <w:t xml:space="preserve">This will automatically create a </w:t>
      </w:r>
      <w:r w:rsidRPr="00FD3194">
        <w:rPr>
          <w:rStyle w:val="Code"/>
          <w:noProof w:val="0"/>
        </w:rPr>
        <w:t>jenkins_home</w:t>
      </w:r>
      <w:r w:rsidR="002541A5" w:rsidRPr="00FD3194">
        <w:rPr>
          <w:lang w:val="en-US"/>
        </w:rPr>
        <w:t xml:space="preserve"> docker volume </w:t>
      </w:r>
      <w:r w:rsidRPr="00FD3194">
        <w:rPr>
          <w:lang w:val="en-US"/>
        </w:rPr>
        <w:t>on</w:t>
      </w:r>
      <w:r w:rsidRPr="00FD3194">
        <w:rPr>
          <w:lang w:val="en-US"/>
        </w:rPr>
        <w:t xml:space="preserve"> the host machine. Docker volumes retain their content even when the container is stopped, started, or deleted.</w:t>
      </w:r>
    </w:p>
    <w:p w14:paraId="1F39039E" w14:textId="286B3C88" w:rsidR="007E5648" w:rsidRPr="00FD3194" w:rsidRDefault="005A1F7C" w:rsidP="007E5648">
      <w:pPr>
        <w:pStyle w:val="CustomNormal"/>
        <w:rPr>
          <w:lang w:val="en-US"/>
        </w:rPr>
      </w:pPr>
      <w:r w:rsidRPr="00FD3194">
        <w:rPr>
          <w:lang w:val="en-US"/>
        </w:rPr>
        <w:drawing>
          <wp:anchor distT="0" distB="0" distL="114300" distR="114300" simplePos="0" relativeHeight="251663360" behindDoc="0" locked="0" layoutInCell="1" allowOverlap="1" wp14:anchorId="33FDE124" wp14:editId="3BA9CD39">
            <wp:simplePos x="0" y="0"/>
            <wp:positionH relativeFrom="column">
              <wp:posOffset>3409315</wp:posOffset>
            </wp:positionH>
            <wp:positionV relativeFrom="paragraph">
              <wp:posOffset>723265</wp:posOffset>
            </wp:positionV>
            <wp:extent cx="3657600" cy="1290955"/>
            <wp:effectExtent l="0" t="0" r="0" b="4445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48" w:rsidRPr="00FD3194">
        <w:rPr>
          <w:b/>
          <w:bCs/>
          <w:lang w:val="en-US"/>
        </w:rPr>
        <w:t>NOTE</w:t>
      </w:r>
      <w:r w:rsidR="007E5648" w:rsidRPr="00FD3194">
        <w:rPr>
          <w:lang w:val="en-US"/>
        </w:rPr>
        <w:t xml:space="preserve">: </w:t>
      </w:r>
      <w:r w:rsidR="007E5648" w:rsidRPr="00FD3194">
        <w:rPr>
          <w:u w:val="single"/>
          <w:lang w:val="en-US"/>
        </w:rPr>
        <w:t xml:space="preserve">Avoid using a </w:t>
      </w:r>
      <w:r w:rsidR="00502B24" w:rsidRPr="00FD3194">
        <w:rPr>
          <w:u w:val="single"/>
          <w:lang w:val="en-US"/>
        </w:rPr>
        <w:t xml:space="preserve">bind mount </w:t>
      </w:r>
      <w:r w:rsidR="007E5648" w:rsidRPr="00FD3194">
        <w:rPr>
          <w:u w:val="single"/>
          <w:lang w:val="en-US"/>
        </w:rPr>
        <w:t>from a folder on the host machine</w:t>
      </w:r>
      <w:r w:rsidR="007E5648" w:rsidRPr="00FD3194">
        <w:rPr>
          <w:lang w:val="en-US"/>
        </w:rPr>
        <w:t xml:space="preserve"> into </w:t>
      </w:r>
      <w:r w:rsidR="007E5648" w:rsidRPr="00FD3194">
        <w:rPr>
          <w:rStyle w:val="Code"/>
          <w:noProof w:val="0"/>
        </w:rPr>
        <w:t>/var/jenkins_home</w:t>
      </w:r>
      <w:r w:rsidR="007E5648" w:rsidRPr="00FD3194">
        <w:rPr>
          <w:lang w:val="en-US"/>
        </w:rPr>
        <w:t xml:space="preserve">, as this might result in file permission issues (the user used inside the container might not have rights to the folder on the host machine). If you </w:t>
      </w:r>
      <w:r w:rsidR="007E5648" w:rsidRPr="00FD3194">
        <w:rPr>
          <w:rStyle w:val="Emphasis"/>
          <w:lang w:val="en-US"/>
        </w:rPr>
        <w:t>really</w:t>
      </w:r>
      <w:r w:rsidR="007E5648" w:rsidRPr="00FD3194">
        <w:rPr>
          <w:lang w:val="en-US"/>
        </w:rPr>
        <w:t xml:space="preserve"> need to bind mount jenkins_home, ensure that the directory on the host is accessible by the jenkins user inside the container (jenkins user - uid 1000) or use </w:t>
      </w:r>
      <w:r w:rsidR="007E5648" w:rsidRPr="00FD3194">
        <w:rPr>
          <w:rStyle w:val="Code"/>
          <w:noProof w:val="0"/>
        </w:rPr>
        <w:t xml:space="preserve">-u some_other_user </w:t>
      </w:r>
      <w:r w:rsidR="007E5648" w:rsidRPr="00FD3194">
        <w:rPr>
          <w:lang w:val="en-US"/>
        </w:rPr>
        <w:t xml:space="preserve">parameter with </w:t>
      </w:r>
      <w:r w:rsidR="007E5648" w:rsidRPr="00FD3194">
        <w:rPr>
          <w:rStyle w:val="Code"/>
          <w:noProof w:val="0"/>
        </w:rPr>
        <w:t>docker run</w:t>
      </w:r>
      <w:r w:rsidR="007E5648" w:rsidRPr="00FD3194">
        <w:rPr>
          <w:lang w:val="en-US"/>
        </w:rPr>
        <w:t>.</w:t>
      </w:r>
    </w:p>
    <w:p w14:paraId="139A2673" w14:textId="77777777" w:rsidR="00FD3194" w:rsidRPr="00FD3194" w:rsidRDefault="00FD3194" w:rsidP="00FD3194">
      <w:pPr>
        <w:pStyle w:val="CustomNormal"/>
        <w:rPr>
          <w:lang w:val="en-US"/>
        </w:rPr>
      </w:pPr>
    </w:p>
    <w:p w14:paraId="178A988B" w14:textId="5B291770" w:rsidR="00A96248" w:rsidRDefault="008D43CB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You </w:t>
      </w:r>
      <w:r w:rsidR="005A1F7C" w:rsidRPr="00FD3194">
        <w:rPr>
          <w:lang w:val="en-US"/>
        </w:rPr>
        <w:t>need to use the</w:t>
      </w:r>
      <w:r w:rsidRPr="00FD3194">
        <w:rPr>
          <w:lang w:val="en-US"/>
        </w:rPr>
        <w:t xml:space="preserve"> </w:t>
      </w:r>
      <w:r w:rsidRPr="00FD3194">
        <w:rPr>
          <w:rStyle w:val="Code"/>
          <w:noProof w:val="0"/>
        </w:rPr>
        <w:t>docker logs CONTAINER_ID</w:t>
      </w:r>
      <w:r w:rsidRPr="00FD3194">
        <w:rPr>
          <w:lang w:val="en-US"/>
        </w:rPr>
        <w:t xml:space="preserve"> </w:t>
      </w:r>
      <w:r w:rsidR="005A1F7C" w:rsidRPr="00FD3194">
        <w:rPr>
          <w:lang w:val="en-US"/>
        </w:rPr>
        <w:t xml:space="preserve">command </w:t>
      </w:r>
      <w:r w:rsidRPr="00FD3194">
        <w:rPr>
          <w:lang w:val="en-US"/>
        </w:rPr>
        <w:t xml:space="preserve">in order to check </w:t>
      </w:r>
      <w:r w:rsidRPr="00FD3194">
        <w:rPr>
          <w:b/>
          <w:bCs/>
          <w:lang w:val="en-US"/>
        </w:rPr>
        <w:t>first login token</w:t>
      </w:r>
      <w:r w:rsidRPr="00FD3194">
        <w:rPr>
          <w:lang w:val="en-US"/>
        </w:rPr>
        <w:t>.</w:t>
      </w:r>
    </w:p>
    <w:p w14:paraId="6EAA64A4" w14:textId="7169DCAA" w:rsidR="00A75A4A" w:rsidRPr="00FD3194" w:rsidRDefault="00A75A4A" w:rsidP="00A75A4A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 xml:space="preserve">Go to </w:t>
      </w:r>
      <w:r>
        <w:rPr>
          <w:lang w:val="en-US"/>
        </w:rPr>
        <w:t>localhost:8080</w:t>
      </w:r>
      <w:r>
        <w:rPr>
          <w:lang w:val="en-US"/>
        </w:rPr>
        <w:t>, paste that token.</w:t>
      </w:r>
    </w:p>
    <w:p w14:paraId="32573068" w14:textId="3E3117A6" w:rsidR="00FD3194" w:rsidRDefault="00FD3194" w:rsidP="00FD3194">
      <w:pPr>
        <w:pStyle w:val="CustomNormal"/>
        <w:numPr>
          <w:ilvl w:val="0"/>
          <w:numId w:val="33"/>
        </w:numPr>
        <w:rPr>
          <w:lang w:val="en-US"/>
        </w:rPr>
      </w:pPr>
      <w:r w:rsidRPr="00FD3194">
        <w:rPr>
          <w:lang w:val="en-US"/>
        </w:rPr>
        <w:t>Install suggested plugins</w:t>
      </w:r>
    </w:p>
    <w:p w14:paraId="7C6505B5" w14:textId="141C903A" w:rsidR="00F20815" w:rsidRPr="00FD3194" w:rsidRDefault="00AA4B1B" w:rsidP="00FD3194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>FAIL…</w:t>
      </w:r>
    </w:p>
    <w:p w14:paraId="209FE414" w14:textId="77777777" w:rsidR="005A1F7C" w:rsidRPr="00FD3194" w:rsidRDefault="005A1F7C" w:rsidP="005A1F7C">
      <w:pPr>
        <w:pStyle w:val="CustomNormal"/>
        <w:rPr>
          <w:lang w:val="en-US"/>
        </w:rPr>
      </w:pPr>
    </w:p>
    <w:p w14:paraId="50AECFF1" w14:textId="11759613" w:rsidR="005A1F7C" w:rsidRDefault="005A1F7C" w:rsidP="005A1F7C">
      <w:pPr>
        <w:pStyle w:val="CustomNormal"/>
        <w:rPr>
          <w:lang w:val="en-US"/>
        </w:rPr>
      </w:pPr>
    </w:p>
    <w:p w14:paraId="670B01D6" w14:textId="2C524BA8" w:rsidR="00397A99" w:rsidRDefault="00397A99" w:rsidP="005A1F7C">
      <w:pPr>
        <w:pStyle w:val="CustomNormal"/>
        <w:rPr>
          <w:lang w:val="en-US"/>
        </w:rPr>
      </w:pPr>
    </w:p>
    <w:p w14:paraId="6C2D287F" w14:textId="1B778062" w:rsidR="00397A99" w:rsidRDefault="00397A99" w:rsidP="005A1F7C">
      <w:pPr>
        <w:pStyle w:val="CustomNormal"/>
        <w:rPr>
          <w:lang w:val="en-US"/>
        </w:rPr>
      </w:pPr>
    </w:p>
    <w:p w14:paraId="5284E6F9" w14:textId="4F9DC136" w:rsidR="00397A99" w:rsidRDefault="00397A99" w:rsidP="005A1F7C">
      <w:pPr>
        <w:pStyle w:val="CustomNormal"/>
        <w:rPr>
          <w:lang w:val="en-US"/>
        </w:rPr>
      </w:pPr>
    </w:p>
    <w:p w14:paraId="720A1DE4" w14:textId="0929958A" w:rsidR="00397A99" w:rsidRDefault="00397A99" w:rsidP="005A1F7C">
      <w:pPr>
        <w:pStyle w:val="CustomNormal"/>
        <w:rPr>
          <w:lang w:val="en-US"/>
        </w:rPr>
      </w:pPr>
    </w:p>
    <w:p w14:paraId="1B5A7D37" w14:textId="798275A7" w:rsidR="00397A99" w:rsidRDefault="00397A99" w:rsidP="005A1F7C">
      <w:pPr>
        <w:pStyle w:val="CustomNormal"/>
        <w:rPr>
          <w:lang w:val="en-US"/>
        </w:rPr>
      </w:pPr>
    </w:p>
    <w:p w14:paraId="1CE87D3C" w14:textId="1E191A20" w:rsidR="00397A99" w:rsidRDefault="00397A99">
      <w:pPr>
        <w:suppressAutoHyphens/>
        <w:autoSpaceDN w:val="0"/>
        <w:textAlignment w:val="baseline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440C015C" w14:textId="1B9D080E" w:rsidR="00397A99" w:rsidRDefault="00397A99" w:rsidP="005A1F7C">
      <w:pPr>
        <w:pStyle w:val="CustomNormal"/>
        <w:rPr>
          <w:lang w:val="en-US"/>
        </w:rPr>
      </w:pPr>
    </w:p>
    <w:p w14:paraId="605720D3" w14:textId="27A10FCB" w:rsidR="00397A99" w:rsidRDefault="00397A99" w:rsidP="00397A99">
      <w:pPr>
        <w:pStyle w:val="CustomHeading2"/>
        <w:rPr>
          <w:lang w:val="en-US"/>
        </w:rPr>
      </w:pPr>
      <w:bookmarkStart w:id="2" w:name="_Toc78464703"/>
      <w:r>
        <w:rPr>
          <w:lang w:val="en-US"/>
        </w:rPr>
        <w:t>Jenkins custom docker image</w:t>
      </w:r>
      <w:bookmarkEnd w:id="2"/>
    </w:p>
    <w:p w14:paraId="03C1540B" w14:textId="64B491E2" w:rsidR="00397A99" w:rsidRDefault="00397A99" w:rsidP="005A1F7C">
      <w:pPr>
        <w:pStyle w:val="CustomNormal"/>
        <w:rPr>
          <w:lang w:val="en-US"/>
        </w:rPr>
      </w:pPr>
      <w:r w:rsidRPr="00012F9C">
        <w:rPr>
          <w:b/>
          <w:bCs/>
          <w:lang w:val="en-US"/>
        </w:rPr>
        <w:t>TODO</w:t>
      </w:r>
      <w:r>
        <w:rPr>
          <w:lang w:val="en-US"/>
        </w:rPr>
        <w:t xml:space="preserve"> – Create an image by an already setup jenkins (with all the plugins, users and config)</w:t>
      </w:r>
    </w:p>
    <w:p w14:paraId="78E7DF20" w14:textId="75551774" w:rsidR="00397A99" w:rsidRDefault="00397A99" w:rsidP="005A1F7C">
      <w:pPr>
        <w:pStyle w:val="CustomNormal"/>
        <w:rPr>
          <w:lang w:val="en-US"/>
        </w:rPr>
      </w:pPr>
    </w:p>
    <w:p w14:paraId="5C71A4C4" w14:textId="0ECAD523" w:rsidR="00FA6E26" w:rsidRDefault="00FA6E26" w:rsidP="005A1F7C">
      <w:pPr>
        <w:pStyle w:val="CustomNormal"/>
        <w:rPr>
          <w:lang w:val="en-US"/>
        </w:rPr>
      </w:pPr>
    </w:p>
    <w:p w14:paraId="165F62B4" w14:textId="645A55B3" w:rsidR="00FA6E26" w:rsidRDefault="00FA6E26" w:rsidP="005A1F7C">
      <w:pPr>
        <w:pStyle w:val="CustomNormal"/>
        <w:rPr>
          <w:lang w:val="en-US"/>
        </w:rPr>
      </w:pPr>
    </w:p>
    <w:p w14:paraId="7896AAB6" w14:textId="471FFD88" w:rsidR="00FA6E26" w:rsidRDefault="00FA6E26" w:rsidP="005A1F7C">
      <w:pPr>
        <w:pStyle w:val="CustomNormal"/>
        <w:rPr>
          <w:lang w:val="en-US"/>
        </w:rPr>
      </w:pPr>
    </w:p>
    <w:p w14:paraId="314E1629" w14:textId="1BB4EEE0" w:rsidR="00FA6E26" w:rsidRDefault="00FA6E26" w:rsidP="005A1F7C">
      <w:pPr>
        <w:pStyle w:val="CustomNormal"/>
        <w:rPr>
          <w:lang w:val="en-US"/>
        </w:rPr>
      </w:pPr>
    </w:p>
    <w:p w14:paraId="073CC1E6" w14:textId="38E56E5A" w:rsidR="00FA6E26" w:rsidRDefault="00FA6E26" w:rsidP="00FA6E26">
      <w:pPr>
        <w:pStyle w:val="CustomHeading2"/>
        <w:rPr>
          <w:lang w:val="en-US"/>
        </w:rPr>
      </w:pPr>
      <w:bookmarkStart w:id="3" w:name="_Toc78464704"/>
      <w:r>
        <w:rPr>
          <w:lang w:val="en-US"/>
        </w:rPr>
        <w:t>TODO</w:t>
      </w:r>
      <w:bookmarkEnd w:id="3"/>
    </w:p>
    <w:p w14:paraId="69CD99F0" w14:textId="55DEF760" w:rsidR="00AD1F61" w:rsidRDefault="00AD1F61" w:rsidP="005A1F7C">
      <w:pPr>
        <w:pStyle w:val="CustomNormal"/>
        <w:rPr>
          <w:lang w:val="en-US"/>
        </w:rPr>
      </w:pPr>
      <w:r w:rsidRPr="009163BC">
        <w:rPr>
          <w:b/>
          <w:bCs/>
          <w:lang w:val="en-US"/>
        </w:rPr>
        <w:t>TODO</w:t>
      </w:r>
      <w:r>
        <w:rPr>
          <w:lang w:val="en-US"/>
        </w:rPr>
        <w:t xml:space="preserve"> - </w:t>
      </w:r>
      <w:r w:rsidRPr="00AD1F61">
        <w:rPr>
          <w:lang w:val="en-US"/>
        </w:rPr>
        <w:t>How to install a plugin in Jenkins manually</w:t>
      </w:r>
    </w:p>
    <w:p w14:paraId="5F2C5FE6" w14:textId="1D232EF8" w:rsidR="00397A99" w:rsidRPr="00FD3194" w:rsidRDefault="00AD1F61" w:rsidP="005A1F7C">
      <w:pPr>
        <w:pStyle w:val="CustomNormal"/>
        <w:rPr>
          <w:lang w:val="en-US"/>
        </w:rPr>
      </w:pPr>
      <w:r w:rsidRPr="00AD1F61">
        <w:rPr>
          <w:lang w:val="en-US"/>
        </w:rPr>
        <w:t>https://stackoverflow.com/questions/14950408/how-to-install-a-plugin-in-jenkins-manually</w:t>
      </w:r>
    </w:p>
    <w:sectPr w:rsidR="00397A99" w:rsidRPr="00FD3194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1AA9" w14:textId="77777777" w:rsidR="005A2F10" w:rsidRDefault="005A2F10">
      <w:r>
        <w:separator/>
      </w:r>
    </w:p>
  </w:endnote>
  <w:endnote w:type="continuationSeparator" w:id="0">
    <w:p w14:paraId="45312D0A" w14:textId="77777777" w:rsidR="005A2F10" w:rsidRDefault="005A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73E9" w14:textId="77777777" w:rsidR="005A2F10" w:rsidRDefault="005A2F10">
      <w:r>
        <w:rPr>
          <w:color w:val="000000"/>
        </w:rPr>
        <w:separator/>
      </w:r>
    </w:p>
  </w:footnote>
  <w:footnote w:type="continuationSeparator" w:id="0">
    <w:p w14:paraId="1E193689" w14:textId="77777777" w:rsidR="005A2F10" w:rsidRDefault="005A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B5478"/>
    <w:multiLevelType w:val="hybridMultilevel"/>
    <w:tmpl w:val="1FCE7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DC2907"/>
    <w:multiLevelType w:val="hybridMultilevel"/>
    <w:tmpl w:val="67A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77AB6"/>
    <w:multiLevelType w:val="multilevel"/>
    <w:tmpl w:val="0809001F"/>
    <w:numStyleLink w:val="111111"/>
  </w:abstractNum>
  <w:abstractNum w:abstractNumId="8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8F01865"/>
    <w:multiLevelType w:val="multilevel"/>
    <w:tmpl w:val="0809001F"/>
    <w:numStyleLink w:val="111111"/>
  </w:abstractNum>
  <w:abstractNum w:abstractNumId="16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5426E"/>
    <w:multiLevelType w:val="hybridMultilevel"/>
    <w:tmpl w:val="55063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A6289"/>
    <w:multiLevelType w:val="hybridMultilevel"/>
    <w:tmpl w:val="6EE8270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4"/>
  </w:num>
  <w:num w:numId="3">
    <w:abstractNumId w:val="24"/>
  </w:num>
  <w:num w:numId="4">
    <w:abstractNumId w:val="12"/>
  </w:num>
  <w:num w:numId="5">
    <w:abstractNumId w:val="30"/>
  </w:num>
  <w:num w:numId="6">
    <w:abstractNumId w:val="29"/>
  </w:num>
  <w:num w:numId="7">
    <w:abstractNumId w:val="20"/>
  </w:num>
  <w:num w:numId="8">
    <w:abstractNumId w:val="3"/>
  </w:num>
  <w:num w:numId="9">
    <w:abstractNumId w:val="11"/>
  </w:num>
  <w:num w:numId="10">
    <w:abstractNumId w:val="13"/>
  </w:num>
  <w:num w:numId="11">
    <w:abstractNumId w:val="22"/>
  </w:num>
  <w:num w:numId="12">
    <w:abstractNumId w:val="25"/>
  </w:num>
  <w:num w:numId="13">
    <w:abstractNumId w:val="1"/>
  </w:num>
  <w:num w:numId="14">
    <w:abstractNumId w:val="8"/>
  </w:num>
  <w:num w:numId="15">
    <w:abstractNumId w:val="0"/>
  </w:num>
  <w:num w:numId="16">
    <w:abstractNumId w:val="31"/>
  </w:num>
  <w:num w:numId="17">
    <w:abstractNumId w:val="7"/>
  </w:num>
  <w:num w:numId="18">
    <w:abstractNumId w:val="26"/>
  </w:num>
  <w:num w:numId="19">
    <w:abstractNumId w:val="15"/>
  </w:num>
  <w:num w:numId="20">
    <w:abstractNumId w:val="29"/>
    <w:lvlOverride w:ilvl="0">
      <w:startOverride w:val="2"/>
    </w:lvlOverride>
    <w:lvlOverride w:ilvl="1">
      <w:startOverride w:val="1"/>
    </w:lvlOverride>
  </w:num>
  <w:num w:numId="21">
    <w:abstractNumId w:val="18"/>
  </w:num>
  <w:num w:numId="22">
    <w:abstractNumId w:val="27"/>
  </w:num>
  <w:num w:numId="23">
    <w:abstractNumId w:val="33"/>
  </w:num>
  <w:num w:numId="24">
    <w:abstractNumId w:val="16"/>
  </w:num>
  <w:num w:numId="25">
    <w:abstractNumId w:val="5"/>
  </w:num>
  <w:num w:numId="26">
    <w:abstractNumId w:val="32"/>
  </w:num>
  <w:num w:numId="27">
    <w:abstractNumId w:val="10"/>
  </w:num>
  <w:num w:numId="28">
    <w:abstractNumId w:val="17"/>
  </w:num>
  <w:num w:numId="29">
    <w:abstractNumId w:val="9"/>
  </w:num>
  <w:num w:numId="30">
    <w:abstractNumId w:val="2"/>
  </w:num>
  <w:num w:numId="31">
    <w:abstractNumId w:val="19"/>
  </w:num>
  <w:num w:numId="32">
    <w:abstractNumId w:val="4"/>
  </w:num>
  <w:num w:numId="33">
    <w:abstractNumId w:val="23"/>
  </w:num>
  <w:num w:numId="34">
    <w:abstractNumId w:val="2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4F"/>
    <w:rsid w:val="0001068B"/>
    <w:rsid w:val="00012C31"/>
    <w:rsid w:val="00012F9C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37B6"/>
    <w:rsid w:val="000A61C9"/>
    <w:rsid w:val="000B78DF"/>
    <w:rsid w:val="000D56AD"/>
    <w:rsid w:val="000E3235"/>
    <w:rsid w:val="000F323C"/>
    <w:rsid w:val="00121F7D"/>
    <w:rsid w:val="00122D9A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C0BD4"/>
    <w:rsid w:val="001D14EA"/>
    <w:rsid w:val="001D33C8"/>
    <w:rsid w:val="001E66AF"/>
    <w:rsid w:val="001F1783"/>
    <w:rsid w:val="00200266"/>
    <w:rsid w:val="00202123"/>
    <w:rsid w:val="00236138"/>
    <w:rsid w:val="00241AA6"/>
    <w:rsid w:val="0025047C"/>
    <w:rsid w:val="002541A5"/>
    <w:rsid w:val="00261735"/>
    <w:rsid w:val="00264DC7"/>
    <w:rsid w:val="00272886"/>
    <w:rsid w:val="00281344"/>
    <w:rsid w:val="002A2865"/>
    <w:rsid w:val="002A4F34"/>
    <w:rsid w:val="002D01B1"/>
    <w:rsid w:val="002D2F3E"/>
    <w:rsid w:val="002E5286"/>
    <w:rsid w:val="002E67EC"/>
    <w:rsid w:val="00317426"/>
    <w:rsid w:val="003358CD"/>
    <w:rsid w:val="00340561"/>
    <w:rsid w:val="00353A0D"/>
    <w:rsid w:val="00356473"/>
    <w:rsid w:val="00383AD2"/>
    <w:rsid w:val="00390AAE"/>
    <w:rsid w:val="00397080"/>
    <w:rsid w:val="00397A99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D6759"/>
    <w:rsid w:val="004E3D89"/>
    <w:rsid w:val="004E4C99"/>
    <w:rsid w:val="004F122E"/>
    <w:rsid w:val="004F7689"/>
    <w:rsid w:val="00502342"/>
    <w:rsid w:val="00502B24"/>
    <w:rsid w:val="00504FBE"/>
    <w:rsid w:val="005260A5"/>
    <w:rsid w:val="00535593"/>
    <w:rsid w:val="00537FC9"/>
    <w:rsid w:val="005414E8"/>
    <w:rsid w:val="005600AB"/>
    <w:rsid w:val="00563D16"/>
    <w:rsid w:val="00583384"/>
    <w:rsid w:val="0058396F"/>
    <w:rsid w:val="00585463"/>
    <w:rsid w:val="005867AC"/>
    <w:rsid w:val="005966CA"/>
    <w:rsid w:val="005A1F7C"/>
    <w:rsid w:val="005A2F10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74DB2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97059"/>
    <w:rsid w:val="007B105D"/>
    <w:rsid w:val="007B2566"/>
    <w:rsid w:val="007B7C4F"/>
    <w:rsid w:val="007C24E6"/>
    <w:rsid w:val="007E5648"/>
    <w:rsid w:val="007E6040"/>
    <w:rsid w:val="007F6BEB"/>
    <w:rsid w:val="00803B44"/>
    <w:rsid w:val="00804F6F"/>
    <w:rsid w:val="00815C4F"/>
    <w:rsid w:val="00827BCA"/>
    <w:rsid w:val="00834EA0"/>
    <w:rsid w:val="0085059F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43CB"/>
    <w:rsid w:val="008D76C5"/>
    <w:rsid w:val="008E0DA6"/>
    <w:rsid w:val="008E32D0"/>
    <w:rsid w:val="008F3F16"/>
    <w:rsid w:val="008F5348"/>
    <w:rsid w:val="009057B8"/>
    <w:rsid w:val="009163BC"/>
    <w:rsid w:val="00944038"/>
    <w:rsid w:val="009445F9"/>
    <w:rsid w:val="00944DBA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2A4F"/>
    <w:rsid w:val="00A360D6"/>
    <w:rsid w:val="00A42E18"/>
    <w:rsid w:val="00A43E03"/>
    <w:rsid w:val="00A75A4A"/>
    <w:rsid w:val="00A84D29"/>
    <w:rsid w:val="00A85FD3"/>
    <w:rsid w:val="00A92B63"/>
    <w:rsid w:val="00A96248"/>
    <w:rsid w:val="00AA259D"/>
    <w:rsid w:val="00AA4B1B"/>
    <w:rsid w:val="00AC14C0"/>
    <w:rsid w:val="00AD1B7E"/>
    <w:rsid w:val="00AD1F61"/>
    <w:rsid w:val="00AD4131"/>
    <w:rsid w:val="00B007F3"/>
    <w:rsid w:val="00B17B76"/>
    <w:rsid w:val="00B20522"/>
    <w:rsid w:val="00B36CF5"/>
    <w:rsid w:val="00B40320"/>
    <w:rsid w:val="00B80C1B"/>
    <w:rsid w:val="00B86A27"/>
    <w:rsid w:val="00B95CB4"/>
    <w:rsid w:val="00BA742D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5DB0"/>
    <w:rsid w:val="00C77D90"/>
    <w:rsid w:val="00C914C7"/>
    <w:rsid w:val="00CA3B33"/>
    <w:rsid w:val="00CA3BDF"/>
    <w:rsid w:val="00CB68B8"/>
    <w:rsid w:val="00CC4FC2"/>
    <w:rsid w:val="00CC6FFE"/>
    <w:rsid w:val="00CE2C74"/>
    <w:rsid w:val="00D1775B"/>
    <w:rsid w:val="00D20688"/>
    <w:rsid w:val="00D27848"/>
    <w:rsid w:val="00D3768E"/>
    <w:rsid w:val="00D54021"/>
    <w:rsid w:val="00D77E74"/>
    <w:rsid w:val="00D872BC"/>
    <w:rsid w:val="00DA2AC8"/>
    <w:rsid w:val="00DB1B97"/>
    <w:rsid w:val="00DC6B3D"/>
    <w:rsid w:val="00DD1D4B"/>
    <w:rsid w:val="00DD7319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0815"/>
    <w:rsid w:val="00F218E9"/>
    <w:rsid w:val="00F51AE1"/>
    <w:rsid w:val="00F6482D"/>
    <w:rsid w:val="00F77E49"/>
    <w:rsid w:val="00F80B9D"/>
    <w:rsid w:val="00F86FC3"/>
    <w:rsid w:val="00F93091"/>
    <w:rsid w:val="00FA354A"/>
    <w:rsid w:val="00FA6E26"/>
    <w:rsid w:val="00FB0E08"/>
    <w:rsid w:val="00FB4077"/>
    <w:rsid w:val="00FD242B"/>
    <w:rsid w:val="00FD3194"/>
    <w:rsid w:val="00FD3301"/>
    <w:rsid w:val="00FE4F33"/>
    <w:rsid w:val="00FE6744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10997"/>
  <w15:docId w15:val="{54D34796-E9B1-8B44-BBD9-8DEFA51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character" w:styleId="Emphasis">
    <w:name w:val="Emphasis"/>
    <w:basedOn w:val="DefaultParagraphFont"/>
    <w:uiPriority w:val="20"/>
    <w:qFormat/>
    <w:rsid w:val="007E56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O26j2OUME&amp;list=PLy7NrYWoggjw_LIiDK1LXdNN82uYuuui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automate-jenkins-setup-with-docker-and-jenkins-configuration-as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nkinsci/docker/blob/master/README.m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15</TotalTime>
  <Pages>3</Pages>
  <Words>497</Words>
  <Characters>2161</Characters>
  <Application>Microsoft Office Word</Application>
  <DocSecurity>0</DocSecurity>
  <Lines>240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44</cp:revision>
  <dcterms:created xsi:type="dcterms:W3CDTF">2021-07-29T11:10:00Z</dcterms:created>
  <dcterms:modified xsi:type="dcterms:W3CDTF">2021-07-29T14:15:00Z</dcterms:modified>
</cp:coreProperties>
</file>