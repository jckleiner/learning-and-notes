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A1D0" w14:textId="77777777" w:rsidR="009E57C1" w:rsidRPr="00D22679" w:rsidRDefault="005B1A15" w:rsidP="00200266">
      <w:pPr>
        <w:pStyle w:val="Title"/>
        <w:jc w:val="center"/>
        <w:rPr>
          <w:lang w:val="en-US"/>
        </w:rPr>
      </w:pPr>
      <w:r w:rsidRPr="00D22679">
        <w:rPr>
          <w:lang w:val="en-US"/>
        </w:rPr>
        <w:t>TODO</w:t>
      </w:r>
    </w:p>
    <w:sdt>
      <w:sdtPr>
        <w:rPr>
          <w:rFonts w:ascii="Liberation Serif" w:eastAsia="NSimSun" w:hAnsi="Liberation Serif" w:cs="Arial"/>
          <w:b w:val="0"/>
          <w:bCs w:val="0"/>
          <w:color w:val="auto"/>
          <w:kern w:val="3"/>
          <w:sz w:val="24"/>
          <w:szCs w:val="24"/>
          <w:lang w:val="en-US" w:eastAsia="zh-CN" w:bidi="hi-IN"/>
        </w:rPr>
        <w:id w:val="123196648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kern w:val="0"/>
          <w:lang w:eastAsia="en-GB" w:bidi="ar-SA"/>
        </w:rPr>
      </w:sdtEndPr>
      <w:sdtContent>
        <w:p w14:paraId="5CFD74FD" w14:textId="77777777" w:rsidR="00CC4FC2" w:rsidRPr="00D22679" w:rsidRDefault="00CC4FC2">
          <w:pPr>
            <w:pStyle w:val="TOCHeading"/>
            <w:rPr>
              <w:lang w:val="en-US"/>
            </w:rPr>
          </w:pPr>
          <w:r w:rsidRPr="00D22679">
            <w:rPr>
              <w:lang w:val="en-US"/>
            </w:rPr>
            <w:t>Table of Contents</w:t>
          </w:r>
        </w:p>
        <w:p w14:paraId="027DF23E" w14:textId="77777777" w:rsidR="00FD242B" w:rsidRPr="00D22679" w:rsidRDefault="00CC4FC2">
          <w:pPr>
            <w:pStyle w:val="TOC1"/>
            <w:tabs>
              <w:tab w:val="left" w:pos="480"/>
              <w:tab w:val="right" w:leader="dot" w:pos="10674"/>
            </w:tabs>
            <w:rPr>
              <w:rFonts w:eastAsiaTheme="minorEastAsia" w:cstheme="minorBidi"/>
              <w:b w:val="0"/>
              <w:bCs w:val="0"/>
              <w:i w:val="0"/>
              <w:iCs w:val="0"/>
              <w:lang w:val="en-US"/>
            </w:rPr>
          </w:pPr>
          <w:r w:rsidRPr="00D22679">
            <w:rPr>
              <w:b w:val="0"/>
              <w:bCs w:val="0"/>
              <w:lang w:val="en-US"/>
            </w:rPr>
            <w:fldChar w:fldCharType="begin"/>
          </w:r>
          <w:r w:rsidRPr="00D22679">
            <w:rPr>
              <w:lang w:val="en-US"/>
            </w:rPr>
            <w:instrText xml:space="preserve"> TOC \o "1-3" \h \z \u </w:instrText>
          </w:r>
          <w:r w:rsidRPr="00D22679">
            <w:rPr>
              <w:b w:val="0"/>
              <w:bCs w:val="0"/>
              <w:lang w:val="en-US"/>
            </w:rPr>
            <w:fldChar w:fldCharType="separate"/>
          </w:r>
          <w:hyperlink w:anchor="_Toc71877143" w:history="1">
            <w:r w:rsidR="00FD242B" w:rsidRPr="00D22679">
              <w:rPr>
                <w:rStyle w:val="Hyperlink"/>
                <w:rFonts w:eastAsiaTheme="majorEastAsia"/>
                <w:lang w:val="en-US"/>
              </w:rPr>
              <w:t>1</w:t>
            </w:r>
            <w:r w:rsidR="00FD242B" w:rsidRPr="00D22679">
              <w:rPr>
                <w:rFonts w:eastAsiaTheme="minorEastAsia" w:cstheme="minorBidi"/>
                <w:b w:val="0"/>
                <w:bCs w:val="0"/>
                <w:i w:val="0"/>
                <w:iCs w:val="0"/>
                <w:lang w:val="en-US"/>
              </w:rPr>
              <w:tab/>
            </w:r>
            <w:r w:rsidR="00FD242B" w:rsidRPr="00D22679">
              <w:rPr>
                <w:rStyle w:val="Hyperlink"/>
                <w:rFonts w:eastAsiaTheme="majorEastAsia"/>
                <w:lang w:val="en-US"/>
              </w:rPr>
              <w:t>Introduction to TODO for Developers</w:t>
            </w:r>
            <w:r w:rsidR="00FD242B" w:rsidRPr="00D22679">
              <w:rPr>
                <w:webHidden/>
                <w:lang w:val="en-US"/>
              </w:rPr>
              <w:tab/>
            </w:r>
            <w:r w:rsidR="00FD242B" w:rsidRPr="00D22679">
              <w:rPr>
                <w:webHidden/>
                <w:lang w:val="en-US"/>
              </w:rPr>
              <w:fldChar w:fldCharType="begin"/>
            </w:r>
            <w:r w:rsidR="00FD242B" w:rsidRPr="00D22679">
              <w:rPr>
                <w:webHidden/>
                <w:lang w:val="en-US"/>
              </w:rPr>
              <w:instrText xml:space="preserve"> PAGEREF _Toc71877143 \h </w:instrText>
            </w:r>
            <w:r w:rsidR="00FD242B" w:rsidRPr="00D22679">
              <w:rPr>
                <w:webHidden/>
                <w:lang w:val="en-US"/>
              </w:rPr>
            </w:r>
            <w:r w:rsidR="00FD242B" w:rsidRPr="00D22679">
              <w:rPr>
                <w:webHidden/>
                <w:lang w:val="en-US"/>
              </w:rPr>
              <w:fldChar w:fldCharType="separate"/>
            </w:r>
            <w:r w:rsidR="00FD242B" w:rsidRPr="00D22679">
              <w:rPr>
                <w:webHidden/>
                <w:lang w:val="en-US"/>
              </w:rPr>
              <w:t>2</w:t>
            </w:r>
            <w:r w:rsidR="00FD242B" w:rsidRPr="00D22679">
              <w:rPr>
                <w:webHidden/>
                <w:lang w:val="en-US"/>
              </w:rPr>
              <w:fldChar w:fldCharType="end"/>
            </w:r>
          </w:hyperlink>
        </w:p>
        <w:p w14:paraId="34C2F051" w14:textId="77777777" w:rsidR="00FD242B" w:rsidRPr="00D22679" w:rsidRDefault="00452AC1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val="en-US"/>
            </w:rPr>
          </w:pPr>
          <w:hyperlink w:anchor="_Toc71877144" w:history="1">
            <w:r w:rsidR="00FD242B" w:rsidRPr="00D22679">
              <w:rPr>
                <w:rStyle w:val="Hyperlink"/>
                <w:rFonts w:eastAsiaTheme="majorEastAsia"/>
                <w:lang w:val="en-US"/>
              </w:rPr>
              <w:t>1.1</w:t>
            </w:r>
            <w:r w:rsidR="00FD242B" w:rsidRPr="00D22679">
              <w:rPr>
                <w:rFonts w:eastAsiaTheme="minorEastAsia" w:cstheme="minorBidi"/>
                <w:b w:val="0"/>
                <w:bCs w:val="0"/>
                <w:sz w:val="24"/>
                <w:szCs w:val="24"/>
                <w:lang w:val="en-US"/>
              </w:rPr>
              <w:tab/>
            </w:r>
            <w:r w:rsidR="00FD242B" w:rsidRPr="00D22679">
              <w:rPr>
                <w:rStyle w:val="Hyperlink"/>
                <w:rFonts w:eastAsiaTheme="majorEastAsia"/>
                <w:lang w:val="en-US"/>
              </w:rPr>
              <w:t>Heading 2</w:t>
            </w:r>
            <w:r w:rsidR="00FD242B" w:rsidRPr="00D22679">
              <w:rPr>
                <w:webHidden/>
                <w:lang w:val="en-US"/>
              </w:rPr>
              <w:tab/>
            </w:r>
            <w:r w:rsidR="00FD242B" w:rsidRPr="00D22679">
              <w:rPr>
                <w:webHidden/>
                <w:lang w:val="en-US"/>
              </w:rPr>
              <w:fldChar w:fldCharType="begin"/>
            </w:r>
            <w:r w:rsidR="00FD242B" w:rsidRPr="00D22679">
              <w:rPr>
                <w:webHidden/>
                <w:lang w:val="en-US"/>
              </w:rPr>
              <w:instrText xml:space="preserve"> PAGEREF _Toc71877144 \h </w:instrText>
            </w:r>
            <w:r w:rsidR="00FD242B" w:rsidRPr="00D22679">
              <w:rPr>
                <w:webHidden/>
                <w:lang w:val="en-US"/>
              </w:rPr>
            </w:r>
            <w:r w:rsidR="00FD242B" w:rsidRPr="00D22679">
              <w:rPr>
                <w:webHidden/>
                <w:lang w:val="en-US"/>
              </w:rPr>
              <w:fldChar w:fldCharType="separate"/>
            </w:r>
            <w:r w:rsidR="00FD242B" w:rsidRPr="00D22679">
              <w:rPr>
                <w:webHidden/>
                <w:lang w:val="en-US"/>
              </w:rPr>
              <w:t>2</w:t>
            </w:r>
            <w:r w:rsidR="00FD242B" w:rsidRPr="00D22679">
              <w:rPr>
                <w:webHidden/>
                <w:lang w:val="en-US"/>
              </w:rPr>
              <w:fldChar w:fldCharType="end"/>
            </w:r>
          </w:hyperlink>
        </w:p>
        <w:p w14:paraId="358A2B52" w14:textId="77777777" w:rsidR="00FD242B" w:rsidRPr="00D22679" w:rsidRDefault="00452AC1">
          <w:pPr>
            <w:pStyle w:val="TOC3"/>
            <w:tabs>
              <w:tab w:val="left" w:pos="1200"/>
              <w:tab w:val="right" w:leader="dot" w:pos="10674"/>
            </w:tabs>
            <w:rPr>
              <w:rFonts w:eastAsiaTheme="minorEastAsia" w:cstheme="minorBidi"/>
              <w:sz w:val="24"/>
              <w:szCs w:val="24"/>
              <w:lang w:val="en-US"/>
            </w:rPr>
          </w:pPr>
          <w:hyperlink w:anchor="_Toc71877145" w:history="1">
            <w:r w:rsidR="00FD242B" w:rsidRPr="00D22679">
              <w:rPr>
                <w:rStyle w:val="Hyperlink"/>
                <w:rFonts w:eastAsiaTheme="majorEastAsia"/>
                <w:lang w:val="en-US"/>
              </w:rPr>
              <w:t>1.1.1</w:t>
            </w:r>
            <w:r w:rsidR="00FD242B" w:rsidRPr="00D22679">
              <w:rPr>
                <w:rFonts w:eastAsiaTheme="minorEastAsia" w:cstheme="minorBidi"/>
                <w:sz w:val="24"/>
                <w:szCs w:val="24"/>
                <w:lang w:val="en-US"/>
              </w:rPr>
              <w:tab/>
            </w:r>
            <w:r w:rsidR="00FD242B" w:rsidRPr="00D22679">
              <w:rPr>
                <w:rStyle w:val="Hyperlink"/>
                <w:rFonts w:eastAsiaTheme="majorEastAsia"/>
                <w:lang w:val="en-US"/>
              </w:rPr>
              <w:t>Heading 3.1</w:t>
            </w:r>
            <w:r w:rsidR="00FD242B" w:rsidRPr="00D22679">
              <w:rPr>
                <w:webHidden/>
                <w:lang w:val="en-US"/>
              </w:rPr>
              <w:tab/>
            </w:r>
            <w:r w:rsidR="00FD242B" w:rsidRPr="00D22679">
              <w:rPr>
                <w:webHidden/>
                <w:lang w:val="en-US"/>
              </w:rPr>
              <w:fldChar w:fldCharType="begin"/>
            </w:r>
            <w:r w:rsidR="00FD242B" w:rsidRPr="00D22679">
              <w:rPr>
                <w:webHidden/>
                <w:lang w:val="en-US"/>
              </w:rPr>
              <w:instrText xml:space="preserve"> PAGEREF _Toc71877145 \h </w:instrText>
            </w:r>
            <w:r w:rsidR="00FD242B" w:rsidRPr="00D22679">
              <w:rPr>
                <w:webHidden/>
                <w:lang w:val="en-US"/>
              </w:rPr>
            </w:r>
            <w:r w:rsidR="00FD242B" w:rsidRPr="00D22679">
              <w:rPr>
                <w:webHidden/>
                <w:lang w:val="en-US"/>
              </w:rPr>
              <w:fldChar w:fldCharType="separate"/>
            </w:r>
            <w:r w:rsidR="00FD242B" w:rsidRPr="00D22679">
              <w:rPr>
                <w:webHidden/>
                <w:lang w:val="en-US"/>
              </w:rPr>
              <w:t>2</w:t>
            </w:r>
            <w:r w:rsidR="00FD242B" w:rsidRPr="00D22679">
              <w:rPr>
                <w:webHidden/>
                <w:lang w:val="en-US"/>
              </w:rPr>
              <w:fldChar w:fldCharType="end"/>
            </w:r>
          </w:hyperlink>
        </w:p>
        <w:p w14:paraId="10ACB5BE" w14:textId="77777777" w:rsidR="00FD242B" w:rsidRPr="00D22679" w:rsidRDefault="00452AC1">
          <w:pPr>
            <w:pStyle w:val="TOC3"/>
            <w:tabs>
              <w:tab w:val="left" w:pos="1200"/>
              <w:tab w:val="right" w:leader="dot" w:pos="10674"/>
            </w:tabs>
            <w:rPr>
              <w:rFonts w:eastAsiaTheme="minorEastAsia" w:cstheme="minorBidi"/>
              <w:sz w:val="24"/>
              <w:szCs w:val="24"/>
              <w:lang w:val="en-US"/>
            </w:rPr>
          </w:pPr>
          <w:hyperlink w:anchor="_Toc71877146" w:history="1">
            <w:r w:rsidR="00FD242B" w:rsidRPr="00D22679">
              <w:rPr>
                <w:rStyle w:val="Hyperlink"/>
                <w:rFonts w:eastAsiaTheme="majorEastAsia"/>
                <w:lang w:val="en-US"/>
              </w:rPr>
              <w:t>1.1.2</w:t>
            </w:r>
            <w:r w:rsidR="00FD242B" w:rsidRPr="00D22679">
              <w:rPr>
                <w:rFonts w:eastAsiaTheme="minorEastAsia" w:cstheme="minorBidi"/>
                <w:sz w:val="24"/>
                <w:szCs w:val="24"/>
                <w:lang w:val="en-US"/>
              </w:rPr>
              <w:tab/>
            </w:r>
            <w:r w:rsidR="00FD242B" w:rsidRPr="00D22679">
              <w:rPr>
                <w:rStyle w:val="Hyperlink"/>
                <w:rFonts w:eastAsiaTheme="majorEastAsia"/>
                <w:lang w:val="en-US"/>
              </w:rPr>
              <w:t>Heading 3.2</w:t>
            </w:r>
            <w:r w:rsidR="00FD242B" w:rsidRPr="00D22679">
              <w:rPr>
                <w:webHidden/>
                <w:lang w:val="en-US"/>
              </w:rPr>
              <w:tab/>
            </w:r>
            <w:r w:rsidR="00FD242B" w:rsidRPr="00D22679">
              <w:rPr>
                <w:webHidden/>
                <w:lang w:val="en-US"/>
              </w:rPr>
              <w:fldChar w:fldCharType="begin"/>
            </w:r>
            <w:r w:rsidR="00FD242B" w:rsidRPr="00D22679">
              <w:rPr>
                <w:webHidden/>
                <w:lang w:val="en-US"/>
              </w:rPr>
              <w:instrText xml:space="preserve"> PAGEREF _Toc71877146 \h </w:instrText>
            </w:r>
            <w:r w:rsidR="00FD242B" w:rsidRPr="00D22679">
              <w:rPr>
                <w:webHidden/>
                <w:lang w:val="en-US"/>
              </w:rPr>
            </w:r>
            <w:r w:rsidR="00FD242B" w:rsidRPr="00D22679">
              <w:rPr>
                <w:webHidden/>
                <w:lang w:val="en-US"/>
              </w:rPr>
              <w:fldChar w:fldCharType="separate"/>
            </w:r>
            <w:r w:rsidR="00FD242B" w:rsidRPr="00D22679">
              <w:rPr>
                <w:webHidden/>
                <w:lang w:val="en-US"/>
              </w:rPr>
              <w:t>2</w:t>
            </w:r>
            <w:r w:rsidR="00FD242B" w:rsidRPr="00D22679">
              <w:rPr>
                <w:webHidden/>
                <w:lang w:val="en-US"/>
              </w:rPr>
              <w:fldChar w:fldCharType="end"/>
            </w:r>
          </w:hyperlink>
        </w:p>
        <w:p w14:paraId="4CC50267" w14:textId="77777777" w:rsidR="00CC4FC2" w:rsidRPr="00D22679" w:rsidRDefault="00CC4FC2">
          <w:pPr>
            <w:rPr>
              <w:lang w:val="en-US"/>
            </w:rPr>
          </w:pPr>
          <w:r w:rsidRPr="00D22679">
            <w:rPr>
              <w:b/>
              <w:bCs/>
              <w:lang w:val="en-US"/>
            </w:rPr>
            <w:fldChar w:fldCharType="end"/>
          </w:r>
        </w:p>
      </w:sdtContent>
    </w:sdt>
    <w:p w14:paraId="3CFA1517" w14:textId="77777777" w:rsidR="00D872BC" w:rsidRPr="00D22679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6107EDDE" w14:textId="77777777" w:rsidR="00D872BC" w:rsidRPr="00D22679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083D47AD" w14:textId="77777777" w:rsidR="00D872BC" w:rsidRPr="00D22679" w:rsidRDefault="00D872BC">
      <w:pPr>
        <w:rPr>
          <w:rFonts w:ascii="Cantarell" w:hAnsi="Cantarell"/>
          <w:b/>
          <w:bCs/>
          <w:sz w:val="26"/>
          <w:szCs w:val="26"/>
          <w:lang w:val="en-US"/>
        </w:rPr>
      </w:pPr>
      <w:r w:rsidRPr="00D22679">
        <w:rPr>
          <w:rFonts w:ascii="Cantarell" w:hAnsi="Cantarell"/>
          <w:b/>
          <w:bCs/>
          <w:sz w:val="26"/>
          <w:szCs w:val="26"/>
          <w:lang w:val="en-US"/>
        </w:rPr>
        <w:br w:type="page"/>
      </w:r>
    </w:p>
    <w:p w14:paraId="31F36C26" w14:textId="77777777" w:rsidR="002D2F3E" w:rsidRPr="00D22679" w:rsidRDefault="00067489" w:rsidP="009057B8">
      <w:pPr>
        <w:pStyle w:val="Title"/>
        <w:jc w:val="center"/>
        <w:rPr>
          <w:lang w:val="en-US"/>
        </w:rPr>
      </w:pPr>
      <w:r w:rsidRPr="00D22679">
        <w:rPr>
          <w:lang w:val="en-US"/>
        </w:rPr>
        <w:lastRenderedPageBreak/>
        <w:t>TODO</w:t>
      </w:r>
      <w:r w:rsidR="002D2F3E" w:rsidRPr="00D22679">
        <w:rPr>
          <w:lang w:val="en-US"/>
        </w:rPr>
        <w:t xml:space="preserve"> Basics</w:t>
      </w:r>
    </w:p>
    <w:p w14:paraId="6288BF66" w14:textId="77777777" w:rsidR="009057B8" w:rsidRPr="00D22679" w:rsidRDefault="009057B8" w:rsidP="00200266">
      <w:pPr>
        <w:pStyle w:val="CustomNormal"/>
        <w:rPr>
          <w:lang w:val="en-US"/>
        </w:rPr>
      </w:pPr>
    </w:p>
    <w:p w14:paraId="3323A4D7" w14:textId="77777777" w:rsidR="006A2FE7" w:rsidRPr="00D22679" w:rsidRDefault="00890931" w:rsidP="0001068B">
      <w:pPr>
        <w:pStyle w:val="CustomNormal"/>
        <w:rPr>
          <w:lang w:val="en-US"/>
        </w:rPr>
      </w:pPr>
      <w:r w:rsidRPr="00D22679">
        <w:rPr>
          <w:lang w:val="en-US"/>
        </w:rPr>
        <w:t>TODO</w:t>
      </w:r>
      <w:r w:rsidR="0001068B" w:rsidRPr="00D22679">
        <w:rPr>
          <w:lang w:val="en-US"/>
        </w:rPr>
        <w:t xml:space="preserve"> is a blocking, … programming language</w:t>
      </w:r>
    </w:p>
    <w:p w14:paraId="79779E73" w14:textId="77777777" w:rsidR="0001068B" w:rsidRPr="00D22679" w:rsidRDefault="0001068B" w:rsidP="0001068B">
      <w:pPr>
        <w:pStyle w:val="CustomNormal"/>
        <w:rPr>
          <w:lang w:val="en-US"/>
        </w:rPr>
      </w:pPr>
    </w:p>
    <w:p w14:paraId="7D069384" w14:textId="77777777" w:rsidR="0089252E" w:rsidRPr="00D22679" w:rsidRDefault="00E144ED" w:rsidP="00E144ED">
      <w:pPr>
        <w:pStyle w:val="CustomHeading1"/>
        <w:rPr>
          <w:bCs/>
          <w:lang w:val="en-US"/>
        </w:rPr>
      </w:pPr>
      <w:bookmarkStart w:id="0" w:name="_Toc71877143"/>
      <w:r w:rsidRPr="00D22679">
        <w:rPr>
          <w:lang w:val="en-US"/>
        </w:rPr>
        <w:t xml:space="preserve">Introduction </w:t>
      </w:r>
      <w:r w:rsidR="00890931" w:rsidRPr="00D22679">
        <w:rPr>
          <w:lang w:val="en-US"/>
        </w:rPr>
        <w:t>to TODO</w:t>
      </w:r>
      <w:r w:rsidRPr="00D22679">
        <w:rPr>
          <w:lang w:val="en-US"/>
        </w:rPr>
        <w:t xml:space="preserve"> for Developers</w:t>
      </w:r>
      <w:bookmarkEnd w:id="0"/>
    </w:p>
    <w:p w14:paraId="005624F8" w14:textId="77777777" w:rsidR="00E144ED" w:rsidRPr="00D22679" w:rsidRDefault="00067489" w:rsidP="00067489">
      <w:pPr>
        <w:pStyle w:val="CustomNormal"/>
        <w:rPr>
          <w:lang w:val="en-US"/>
        </w:rPr>
      </w:pPr>
      <w:r w:rsidRPr="00D22679">
        <w:rPr>
          <w:lang w:val="en-US"/>
        </w:rPr>
        <w:t>Some text</w:t>
      </w:r>
    </w:p>
    <w:p w14:paraId="03D4F4DF" w14:textId="77777777" w:rsidR="00067489" w:rsidRPr="00D22679" w:rsidRDefault="00067489" w:rsidP="00067489">
      <w:pPr>
        <w:pStyle w:val="CustomHeading2"/>
        <w:rPr>
          <w:lang w:val="en-US"/>
        </w:rPr>
      </w:pPr>
      <w:bookmarkStart w:id="1" w:name="_Toc71877144"/>
      <w:r w:rsidRPr="00D22679">
        <w:rPr>
          <w:lang w:val="en-US"/>
        </w:rPr>
        <w:t>Heading 2</w:t>
      </w:r>
      <w:bookmarkEnd w:id="1"/>
    </w:p>
    <w:p w14:paraId="0F7D6FD2" w14:textId="605BB8C8" w:rsidR="00067489" w:rsidRPr="00D22679" w:rsidRDefault="00C33BDC" w:rsidP="00D22679">
      <w:pPr>
        <w:pStyle w:val="CustomNormal"/>
        <w:rPr>
          <w:lang w:val="en-US"/>
        </w:rPr>
      </w:pPr>
      <w:proofErr w:type="spellStart"/>
      <w:r w:rsidRPr="00D22679">
        <w:rPr>
          <w:lang w:val="en-US"/>
        </w:rPr>
        <w:t>A</w:t>
      </w:r>
      <w:r w:rsidR="00D22679" w:rsidRPr="00D22679">
        <w:rPr>
          <w:lang w:val="en-US"/>
        </w:rPr>
        <w:t>sd</w:t>
      </w:r>
      <w:proofErr w:type="spellEnd"/>
    </w:p>
    <w:p w14:paraId="5A378415" w14:textId="39CCC159" w:rsidR="00DC6B3D" w:rsidRDefault="00C33BDC" w:rsidP="00C33BDC">
      <w:pPr>
        <w:pStyle w:val="CustomNormal"/>
        <w:numPr>
          <w:ilvl w:val="0"/>
          <w:numId w:val="32"/>
        </w:numPr>
        <w:rPr>
          <w:lang w:val="en-US"/>
        </w:rPr>
      </w:pPr>
      <w:r w:rsidRPr="00C33BDC">
        <w:rPr>
          <w:lang w:val="en-US"/>
        </w:rPr>
        <w:t>When To Use Microservices (And When Not To!) • Sam Newman &amp; Martin Fowler • GOTO 2020</w:t>
      </w:r>
      <w:r>
        <w:rPr>
          <w:lang w:val="en-US"/>
        </w:rPr>
        <w:t xml:space="preserve">: </w:t>
      </w:r>
      <w:hyperlink r:id="rId8" w:history="1">
        <w:r w:rsidRPr="00D831BF">
          <w:rPr>
            <w:rStyle w:val="Hyperlink"/>
            <w:lang w:val="en-US"/>
          </w:rPr>
          <w:t>https://www.youtube.com/watch?v=GBTdnfD6s5Q</w:t>
        </w:r>
      </w:hyperlink>
    </w:p>
    <w:p w14:paraId="7F22545C" w14:textId="79AA3498" w:rsidR="00C33BDC" w:rsidRDefault="00546E0C" w:rsidP="00C33BDC">
      <w:pPr>
        <w:pStyle w:val="CustomNormal"/>
        <w:numPr>
          <w:ilvl w:val="0"/>
          <w:numId w:val="32"/>
        </w:numPr>
        <w:rPr>
          <w:lang w:val="en-US"/>
        </w:rPr>
      </w:pPr>
      <w:r w:rsidRPr="00546E0C">
        <w:rPr>
          <w:lang w:val="en-US"/>
        </w:rPr>
        <w:t>Principles Of Microservices by Sam Newman</w:t>
      </w:r>
      <w:r>
        <w:rPr>
          <w:lang w:val="en-US"/>
        </w:rPr>
        <w:t>:</w:t>
      </w:r>
      <w:r w:rsidRPr="00546E0C">
        <w:rPr>
          <w:lang w:val="en-US"/>
        </w:rPr>
        <w:t xml:space="preserve"> </w:t>
      </w:r>
      <w:hyperlink r:id="rId9" w:history="1">
        <w:r w:rsidRPr="00D831BF">
          <w:rPr>
            <w:rStyle w:val="Hyperlink"/>
            <w:lang w:val="en-US"/>
          </w:rPr>
          <w:t>https://www.youtube.com/watch?v=PFQnNFe27kU</w:t>
        </w:r>
      </w:hyperlink>
    </w:p>
    <w:p w14:paraId="4305A84E" w14:textId="31A7520E" w:rsidR="00546E0C" w:rsidRDefault="00390F0B" w:rsidP="00C33BDC">
      <w:pPr>
        <w:pStyle w:val="CustomNormal"/>
        <w:numPr>
          <w:ilvl w:val="0"/>
          <w:numId w:val="32"/>
        </w:numPr>
        <w:rPr>
          <w:lang w:val="en-US"/>
        </w:rPr>
      </w:pPr>
      <w:r w:rsidRPr="00390F0B">
        <w:rPr>
          <w:lang w:val="en-US"/>
        </w:rPr>
        <w:t>Monolith Decomposition Patterns • Sam Newman • GOTO 2019</w:t>
      </w:r>
      <w:r>
        <w:rPr>
          <w:lang w:val="en-US"/>
        </w:rPr>
        <w:t xml:space="preserve">: </w:t>
      </w:r>
      <w:hyperlink r:id="rId10" w:history="1">
        <w:r w:rsidRPr="00D831BF">
          <w:rPr>
            <w:rStyle w:val="Hyperlink"/>
            <w:lang w:val="en-US"/>
          </w:rPr>
          <w:t>https://www.youtube.com/watch?v=9I9GdSQ1bbM</w:t>
        </w:r>
      </w:hyperlink>
    </w:p>
    <w:p w14:paraId="33FF4E8A" w14:textId="0C496E64" w:rsidR="00390F0B" w:rsidRDefault="009303B1" w:rsidP="00C33BDC">
      <w:pPr>
        <w:pStyle w:val="CustomNormal"/>
        <w:numPr>
          <w:ilvl w:val="0"/>
          <w:numId w:val="32"/>
        </w:numPr>
        <w:rPr>
          <w:lang w:val="en-US"/>
        </w:rPr>
      </w:pPr>
      <w:hyperlink r:id="rId11" w:history="1">
        <w:r w:rsidRPr="00D831BF">
          <w:rPr>
            <w:rStyle w:val="Hyperlink"/>
            <w:lang w:val="en-US"/>
          </w:rPr>
          <w:t>https://progressivecoder.com/6-data-management-patterns-for-microservices//</w:t>
        </w:r>
      </w:hyperlink>
    </w:p>
    <w:p w14:paraId="6DABD8D0" w14:textId="77777777" w:rsidR="009303B1" w:rsidRDefault="009303B1" w:rsidP="00C33BDC">
      <w:pPr>
        <w:pStyle w:val="CustomNormal"/>
        <w:numPr>
          <w:ilvl w:val="0"/>
          <w:numId w:val="32"/>
        </w:numPr>
        <w:rPr>
          <w:lang w:val="en-US"/>
        </w:rPr>
      </w:pPr>
    </w:p>
    <w:p w14:paraId="161002CA" w14:textId="77777777" w:rsidR="00C33BDC" w:rsidRPr="00D22679" w:rsidRDefault="00C33BDC" w:rsidP="00C33BDC">
      <w:pPr>
        <w:pStyle w:val="CustomNormal"/>
        <w:rPr>
          <w:lang w:val="en-US"/>
        </w:rPr>
      </w:pPr>
    </w:p>
    <w:p w14:paraId="1ED30DB2" w14:textId="77777777" w:rsidR="001B149F" w:rsidRPr="00D22679" w:rsidRDefault="001B149F" w:rsidP="0074015D">
      <w:pPr>
        <w:pStyle w:val="CustomNormal"/>
        <w:rPr>
          <w:lang w:val="en-US"/>
        </w:rPr>
      </w:pPr>
    </w:p>
    <w:sectPr w:rsidR="001B149F" w:rsidRPr="00D22679">
      <w:pgSz w:w="12240" w:h="15840"/>
      <w:pgMar w:top="778" w:right="778" w:bottom="778" w:left="7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4547E" w14:textId="77777777" w:rsidR="00452AC1" w:rsidRDefault="00452AC1">
      <w:r>
        <w:separator/>
      </w:r>
    </w:p>
  </w:endnote>
  <w:endnote w:type="continuationSeparator" w:id="0">
    <w:p w14:paraId="04612B1A" w14:textId="77777777" w:rsidR="00452AC1" w:rsidRDefault="00452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ntarell">
    <w:altName w:val="﷽﷽﷽﷽﷽﷽﷽﷽"/>
    <w:panose1 w:val="020B0604020202020204"/>
    <w:charset w:val="00"/>
    <w:family w:val="auto"/>
    <w:pitch w:val="variable"/>
    <w:sig w:usb0="A000006F" w:usb1="4000000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4E274" w14:textId="77777777" w:rsidR="00452AC1" w:rsidRDefault="00452AC1">
      <w:r>
        <w:rPr>
          <w:color w:val="000000"/>
        </w:rPr>
        <w:separator/>
      </w:r>
    </w:p>
  </w:footnote>
  <w:footnote w:type="continuationSeparator" w:id="0">
    <w:p w14:paraId="0586E64F" w14:textId="77777777" w:rsidR="00452AC1" w:rsidRDefault="00452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C44"/>
    <w:multiLevelType w:val="multilevel"/>
    <w:tmpl w:val="9708A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D1836"/>
    <w:multiLevelType w:val="multilevel"/>
    <w:tmpl w:val="98A8DB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BE4FB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2218F6"/>
    <w:multiLevelType w:val="multilevel"/>
    <w:tmpl w:val="8C0E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A057D"/>
    <w:multiLevelType w:val="multilevel"/>
    <w:tmpl w:val="C70A6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E777AB6"/>
    <w:multiLevelType w:val="multilevel"/>
    <w:tmpl w:val="0809001F"/>
    <w:numStyleLink w:val="111111"/>
  </w:abstractNum>
  <w:abstractNum w:abstractNumId="6" w15:restartNumberingAfterBreak="0">
    <w:nsid w:val="240F0F8A"/>
    <w:multiLevelType w:val="multilevel"/>
    <w:tmpl w:val="A0A088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FF5A37"/>
    <w:multiLevelType w:val="hybridMultilevel"/>
    <w:tmpl w:val="EA08DE3C"/>
    <w:lvl w:ilvl="0" w:tplc="A1C476BE">
      <w:start w:val="2"/>
      <w:numFmt w:val="bullet"/>
      <w:lvlText w:val=""/>
      <w:lvlJc w:val="left"/>
      <w:pPr>
        <w:ind w:left="720" w:hanging="360"/>
      </w:pPr>
      <w:rPr>
        <w:rFonts w:ascii="Symbol" w:eastAsia="NSimSu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35977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BEC385B"/>
    <w:multiLevelType w:val="hybridMultilevel"/>
    <w:tmpl w:val="26A86D9E"/>
    <w:lvl w:ilvl="0" w:tplc="BAB2F01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A5869"/>
    <w:multiLevelType w:val="hybridMultilevel"/>
    <w:tmpl w:val="E1DC7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36673"/>
    <w:multiLevelType w:val="hybridMultilevel"/>
    <w:tmpl w:val="4EF447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AE28BE"/>
    <w:multiLevelType w:val="hybridMultilevel"/>
    <w:tmpl w:val="73085FB4"/>
    <w:lvl w:ilvl="0" w:tplc="F21EE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30A46"/>
    <w:multiLevelType w:val="multilevel"/>
    <w:tmpl w:val="B1CA131C"/>
    <w:lvl w:ilvl="0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38F01865"/>
    <w:multiLevelType w:val="multilevel"/>
    <w:tmpl w:val="0809001F"/>
    <w:numStyleLink w:val="111111"/>
  </w:abstractNum>
  <w:abstractNum w:abstractNumId="15" w15:restartNumberingAfterBreak="0">
    <w:nsid w:val="3E592223"/>
    <w:multiLevelType w:val="multilevel"/>
    <w:tmpl w:val="006EDD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6" w15:restartNumberingAfterBreak="0">
    <w:nsid w:val="44AB110B"/>
    <w:multiLevelType w:val="multilevel"/>
    <w:tmpl w:val="0A0823E0"/>
    <w:lvl w:ilvl="0">
      <w:start w:val="1"/>
      <w:numFmt w:val="decimal"/>
      <w:suff w:val="space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7" w15:restartNumberingAfterBreak="0">
    <w:nsid w:val="4772213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AF30BE5"/>
    <w:multiLevelType w:val="multilevel"/>
    <w:tmpl w:val="0D889E12"/>
    <w:lvl w:ilvl="0">
      <w:start w:val="1"/>
      <w:numFmt w:val="decimal"/>
      <w:pStyle w:val="Custom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ustom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ustom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C9F255E"/>
    <w:multiLevelType w:val="multilevel"/>
    <w:tmpl w:val="862A8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C50E9"/>
    <w:multiLevelType w:val="multilevel"/>
    <w:tmpl w:val="A240F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077CB"/>
    <w:multiLevelType w:val="hybridMultilevel"/>
    <w:tmpl w:val="F52C2E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C75923"/>
    <w:multiLevelType w:val="multilevel"/>
    <w:tmpl w:val="6DE2DC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53D2AA9"/>
    <w:multiLevelType w:val="multilevel"/>
    <w:tmpl w:val="05F866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E2550ED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23E7D9F"/>
    <w:multiLevelType w:val="multilevel"/>
    <w:tmpl w:val="29DEB2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6" w15:restartNumberingAfterBreak="0">
    <w:nsid w:val="7423371B"/>
    <w:multiLevelType w:val="multilevel"/>
    <w:tmpl w:val="9B348B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74C85AC0"/>
    <w:multiLevelType w:val="multilevel"/>
    <w:tmpl w:val="D1727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003A1F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1B6F74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857622B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3"/>
  </w:num>
  <w:num w:numId="3">
    <w:abstractNumId w:val="21"/>
  </w:num>
  <w:num w:numId="4">
    <w:abstractNumId w:val="11"/>
  </w:num>
  <w:num w:numId="5">
    <w:abstractNumId w:val="27"/>
  </w:num>
  <w:num w:numId="6">
    <w:abstractNumId w:val="26"/>
  </w:num>
  <w:num w:numId="7">
    <w:abstractNumId w:val="19"/>
  </w:num>
  <w:num w:numId="8">
    <w:abstractNumId w:val="3"/>
  </w:num>
  <w:num w:numId="9">
    <w:abstractNumId w:val="10"/>
  </w:num>
  <w:num w:numId="10">
    <w:abstractNumId w:val="12"/>
  </w:num>
  <w:num w:numId="11">
    <w:abstractNumId w:val="20"/>
  </w:num>
  <w:num w:numId="12">
    <w:abstractNumId w:val="22"/>
  </w:num>
  <w:num w:numId="13">
    <w:abstractNumId w:val="1"/>
  </w:num>
  <w:num w:numId="14">
    <w:abstractNumId w:val="6"/>
  </w:num>
  <w:num w:numId="15">
    <w:abstractNumId w:val="0"/>
  </w:num>
  <w:num w:numId="16">
    <w:abstractNumId w:val="28"/>
  </w:num>
  <w:num w:numId="17">
    <w:abstractNumId w:val="5"/>
  </w:num>
  <w:num w:numId="18">
    <w:abstractNumId w:val="23"/>
  </w:num>
  <w:num w:numId="19">
    <w:abstractNumId w:val="14"/>
  </w:num>
  <w:num w:numId="20">
    <w:abstractNumId w:val="26"/>
    <w:lvlOverride w:ilvl="0">
      <w:startOverride w:val="2"/>
    </w:lvlOverride>
    <w:lvlOverride w:ilvl="1">
      <w:startOverride w:val="1"/>
    </w:lvlOverride>
  </w:num>
  <w:num w:numId="21">
    <w:abstractNumId w:val="17"/>
  </w:num>
  <w:num w:numId="22">
    <w:abstractNumId w:val="24"/>
  </w:num>
  <w:num w:numId="23">
    <w:abstractNumId w:val="30"/>
  </w:num>
  <w:num w:numId="24">
    <w:abstractNumId w:val="15"/>
  </w:num>
  <w:num w:numId="25">
    <w:abstractNumId w:val="4"/>
  </w:num>
  <w:num w:numId="26">
    <w:abstractNumId w:val="29"/>
  </w:num>
  <w:num w:numId="27">
    <w:abstractNumId w:val="8"/>
  </w:num>
  <w:num w:numId="28">
    <w:abstractNumId w:val="16"/>
  </w:num>
  <w:num w:numId="29">
    <w:abstractNumId w:val="7"/>
  </w:num>
  <w:num w:numId="30">
    <w:abstractNumId w:val="2"/>
  </w:num>
  <w:num w:numId="31">
    <w:abstractNumId w:val="18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0F9"/>
    <w:rsid w:val="0001068B"/>
    <w:rsid w:val="00012C31"/>
    <w:rsid w:val="00023EC2"/>
    <w:rsid w:val="00031CE5"/>
    <w:rsid w:val="00033877"/>
    <w:rsid w:val="00042389"/>
    <w:rsid w:val="00045049"/>
    <w:rsid w:val="000502E5"/>
    <w:rsid w:val="00055AB1"/>
    <w:rsid w:val="00057ABD"/>
    <w:rsid w:val="00067489"/>
    <w:rsid w:val="000A61C9"/>
    <w:rsid w:val="000B78DF"/>
    <w:rsid w:val="000D56AD"/>
    <w:rsid w:val="000E3235"/>
    <w:rsid w:val="000F323C"/>
    <w:rsid w:val="00121F7D"/>
    <w:rsid w:val="00134EFF"/>
    <w:rsid w:val="00141F87"/>
    <w:rsid w:val="00142A0B"/>
    <w:rsid w:val="00147348"/>
    <w:rsid w:val="0016406F"/>
    <w:rsid w:val="00172214"/>
    <w:rsid w:val="0017464C"/>
    <w:rsid w:val="00181EA9"/>
    <w:rsid w:val="001B149F"/>
    <w:rsid w:val="001B1651"/>
    <w:rsid w:val="001D14EA"/>
    <w:rsid w:val="001D33C8"/>
    <w:rsid w:val="001E66AF"/>
    <w:rsid w:val="00200266"/>
    <w:rsid w:val="00202123"/>
    <w:rsid w:val="00236138"/>
    <w:rsid w:val="00241AA6"/>
    <w:rsid w:val="00261735"/>
    <w:rsid w:val="00264DC7"/>
    <w:rsid w:val="00272886"/>
    <w:rsid w:val="00281344"/>
    <w:rsid w:val="002A2865"/>
    <w:rsid w:val="002D01B1"/>
    <w:rsid w:val="002D2F3E"/>
    <w:rsid w:val="002E5286"/>
    <w:rsid w:val="00317426"/>
    <w:rsid w:val="003358CD"/>
    <w:rsid w:val="00340561"/>
    <w:rsid w:val="00353A0D"/>
    <w:rsid w:val="00383AD2"/>
    <w:rsid w:val="00390AAE"/>
    <w:rsid w:val="00390F0B"/>
    <w:rsid w:val="00397080"/>
    <w:rsid w:val="003A7823"/>
    <w:rsid w:val="003C0F90"/>
    <w:rsid w:val="003E2BA5"/>
    <w:rsid w:val="003F7882"/>
    <w:rsid w:val="00401DE2"/>
    <w:rsid w:val="0040419B"/>
    <w:rsid w:val="004157C5"/>
    <w:rsid w:val="004460DB"/>
    <w:rsid w:val="00452AC1"/>
    <w:rsid w:val="00465632"/>
    <w:rsid w:val="00474886"/>
    <w:rsid w:val="00477A7D"/>
    <w:rsid w:val="004904E1"/>
    <w:rsid w:val="004E3D89"/>
    <w:rsid w:val="004E4C99"/>
    <w:rsid w:val="004F122E"/>
    <w:rsid w:val="004F7689"/>
    <w:rsid w:val="00502342"/>
    <w:rsid w:val="00504FBE"/>
    <w:rsid w:val="005260A5"/>
    <w:rsid w:val="00535593"/>
    <w:rsid w:val="005414E8"/>
    <w:rsid w:val="00546E0C"/>
    <w:rsid w:val="005600AB"/>
    <w:rsid w:val="00563D16"/>
    <w:rsid w:val="00583384"/>
    <w:rsid w:val="0058396F"/>
    <w:rsid w:val="00585463"/>
    <w:rsid w:val="005B06EF"/>
    <w:rsid w:val="005B0A3D"/>
    <w:rsid w:val="005B1A15"/>
    <w:rsid w:val="005B650D"/>
    <w:rsid w:val="005B7E77"/>
    <w:rsid w:val="005E35DC"/>
    <w:rsid w:val="005E5BB7"/>
    <w:rsid w:val="005F27A7"/>
    <w:rsid w:val="00611AA1"/>
    <w:rsid w:val="006123F3"/>
    <w:rsid w:val="00613EB2"/>
    <w:rsid w:val="00630A08"/>
    <w:rsid w:val="00665561"/>
    <w:rsid w:val="006833F2"/>
    <w:rsid w:val="00683FCA"/>
    <w:rsid w:val="0069067B"/>
    <w:rsid w:val="006966A4"/>
    <w:rsid w:val="006A2FE7"/>
    <w:rsid w:val="006B1384"/>
    <w:rsid w:val="006C087F"/>
    <w:rsid w:val="006D5D4E"/>
    <w:rsid w:val="006E57B3"/>
    <w:rsid w:val="006E6296"/>
    <w:rsid w:val="006F41A6"/>
    <w:rsid w:val="00700B34"/>
    <w:rsid w:val="00703219"/>
    <w:rsid w:val="00713DCF"/>
    <w:rsid w:val="00714C72"/>
    <w:rsid w:val="00735BB4"/>
    <w:rsid w:val="007369EC"/>
    <w:rsid w:val="0074015D"/>
    <w:rsid w:val="00762193"/>
    <w:rsid w:val="007771DA"/>
    <w:rsid w:val="00781E2F"/>
    <w:rsid w:val="00787606"/>
    <w:rsid w:val="00796941"/>
    <w:rsid w:val="007B105D"/>
    <w:rsid w:val="007B2566"/>
    <w:rsid w:val="007B7C4F"/>
    <w:rsid w:val="007C24E6"/>
    <w:rsid w:val="007E6040"/>
    <w:rsid w:val="007F6BEB"/>
    <w:rsid w:val="00804F6F"/>
    <w:rsid w:val="00815C4F"/>
    <w:rsid w:val="00827BCA"/>
    <w:rsid w:val="00834EA0"/>
    <w:rsid w:val="0085132F"/>
    <w:rsid w:val="00856907"/>
    <w:rsid w:val="008600BE"/>
    <w:rsid w:val="00872533"/>
    <w:rsid w:val="00890931"/>
    <w:rsid w:val="0089252E"/>
    <w:rsid w:val="008971D5"/>
    <w:rsid w:val="008A1C0D"/>
    <w:rsid w:val="008A7FE1"/>
    <w:rsid w:val="008B1F4B"/>
    <w:rsid w:val="008B7BA4"/>
    <w:rsid w:val="008D76C5"/>
    <w:rsid w:val="008E32D0"/>
    <w:rsid w:val="008F3F16"/>
    <w:rsid w:val="008F5348"/>
    <w:rsid w:val="009057B8"/>
    <w:rsid w:val="009303B1"/>
    <w:rsid w:val="0095169C"/>
    <w:rsid w:val="0095237B"/>
    <w:rsid w:val="00961F7D"/>
    <w:rsid w:val="00981ABC"/>
    <w:rsid w:val="009861E1"/>
    <w:rsid w:val="00997021"/>
    <w:rsid w:val="009A7883"/>
    <w:rsid w:val="009C5919"/>
    <w:rsid w:val="009D4261"/>
    <w:rsid w:val="009E57C1"/>
    <w:rsid w:val="009F2ABB"/>
    <w:rsid w:val="009F3723"/>
    <w:rsid w:val="009F6FD2"/>
    <w:rsid w:val="00A103A1"/>
    <w:rsid w:val="00A360D6"/>
    <w:rsid w:val="00A42E18"/>
    <w:rsid w:val="00A43E03"/>
    <w:rsid w:val="00A84D29"/>
    <w:rsid w:val="00A85FD3"/>
    <w:rsid w:val="00A92B63"/>
    <w:rsid w:val="00AA259D"/>
    <w:rsid w:val="00AC14C0"/>
    <w:rsid w:val="00AD1B7E"/>
    <w:rsid w:val="00AD4131"/>
    <w:rsid w:val="00B007F3"/>
    <w:rsid w:val="00B17B76"/>
    <w:rsid w:val="00B20522"/>
    <w:rsid w:val="00B36CF5"/>
    <w:rsid w:val="00B80C1B"/>
    <w:rsid w:val="00B86A27"/>
    <w:rsid w:val="00B95CB4"/>
    <w:rsid w:val="00BB086F"/>
    <w:rsid w:val="00BD2AFB"/>
    <w:rsid w:val="00BE71BB"/>
    <w:rsid w:val="00BF0514"/>
    <w:rsid w:val="00BF4420"/>
    <w:rsid w:val="00C00B4A"/>
    <w:rsid w:val="00C067B3"/>
    <w:rsid w:val="00C2389D"/>
    <w:rsid w:val="00C308E5"/>
    <w:rsid w:val="00C33BDC"/>
    <w:rsid w:val="00C33DB5"/>
    <w:rsid w:val="00C750F4"/>
    <w:rsid w:val="00C77D90"/>
    <w:rsid w:val="00C914C7"/>
    <w:rsid w:val="00CA3B33"/>
    <w:rsid w:val="00CA3BDF"/>
    <w:rsid w:val="00CB68B8"/>
    <w:rsid w:val="00CC4FC2"/>
    <w:rsid w:val="00CC6FFE"/>
    <w:rsid w:val="00CE2C74"/>
    <w:rsid w:val="00D1775B"/>
    <w:rsid w:val="00D20688"/>
    <w:rsid w:val="00D22679"/>
    <w:rsid w:val="00D27848"/>
    <w:rsid w:val="00D3768E"/>
    <w:rsid w:val="00D54021"/>
    <w:rsid w:val="00D77E74"/>
    <w:rsid w:val="00D872BC"/>
    <w:rsid w:val="00DB1B97"/>
    <w:rsid w:val="00DC6B3D"/>
    <w:rsid w:val="00DD1D4B"/>
    <w:rsid w:val="00DE2C0F"/>
    <w:rsid w:val="00E00C55"/>
    <w:rsid w:val="00E1180B"/>
    <w:rsid w:val="00E144ED"/>
    <w:rsid w:val="00E425E8"/>
    <w:rsid w:val="00E537BD"/>
    <w:rsid w:val="00E61AEB"/>
    <w:rsid w:val="00EA24AC"/>
    <w:rsid w:val="00EA4B82"/>
    <w:rsid w:val="00EA50F9"/>
    <w:rsid w:val="00EA5D29"/>
    <w:rsid w:val="00EB19C0"/>
    <w:rsid w:val="00EC1486"/>
    <w:rsid w:val="00ED178D"/>
    <w:rsid w:val="00EE0383"/>
    <w:rsid w:val="00F10D2D"/>
    <w:rsid w:val="00F1615D"/>
    <w:rsid w:val="00F218E9"/>
    <w:rsid w:val="00F51AE1"/>
    <w:rsid w:val="00F6482D"/>
    <w:rsid w:val="00F77E49"/>
    <w:rsid w:val="00F80B9D"/>
    <w:rsid w:val="00F86FC3"/>
    <w:rsid w:val="00F93091"/>
    <w:rsid w:val="00FA354A"/>
    <w:rsid w:val="00FB4077"/>
    <w:rsid w:val="00FD242B"/>
    <w:rsid w:val="00FD3301"/>
    <w:rsid w:val="00FE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C7B926"/>
  <w15:docId w15:val="{F87701E0-893C-3A47-86BA-F878391F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384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val="en-DE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EB2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46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EB2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EB2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EB2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EB2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EB2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EB2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EB2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de-Consolas">
    <w:name w:val="Code - Consolas"/>
    <w:basedOn w:val="Standard"/>
    <w:rPr>
      <w:rFonts w:ascii="Consolas" w:eastAsia="Consolas" w:hAnsi="Consolas" w:cs="Consolas"/>
      <w:sz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1Char">
    <w:name w:val="Heading 1 Char"/>
    <w:basedOn w:val="DefaultParagraphFont"/>
    <w:link w:val="Heading1"/>
    <w:uiPriority w:val="9"/>
    <w:rsid w:val="00D872B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D872BC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72BC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NoSpacing">
    <w:name w:val="No Spacing"/>
    <w:uiPriority w:val="1"/>
    <w:qFormat/>
    <w:rsid w:val="00D872BC"/>
    <w:rPr>
      <w:rFonts w:cs="Mangal"/>
      <w:szCs w:val="21"/>
    </w:rPr>
  </w:style>
  <w:style w:type="paragraph" w:customStyle="1" w:styleId="CustomHeading1">
    <w:name w:val="Custom Heading 1"/>
    <w:basedOn w:val="Heading1"/>
    <w:autoRedefine/>
    <w:qFormat/>
    <w:rsid w:val="00F51AE1"/>
    <w:pPr>
      <w:numPr>
        <w:numId w:val="31"/>
      </w:numPr>
      <w:spacing w:before="360" w:after="120"/>
      <w:jc w:val="center"/>
    </w:pPr>
    <w:rPr>
      <w:b/>
      <w:color w:val="CD4AA5"/>
    </w:rPr>
  </w:style>
  <w:style w:type="paragraph" w:styleId="TOCHeading">
    <w:name w:val="TOC Heading"/>
    <w:basedOn w:val="Heading1"/>
    <w:next w:val="Normal"/>
    <w:uiPriority w:val="39"/>
    <w:unhideWhenUsed/>
    <w:qFormat/>
    <w:rsid w:val="00D872BC"/>
    <w:pPr>
      <w:spacing w:before="480" w:line="276" w:lineRule="auto"/>
      <w:outlineLvl w:val="9"/>
    </w:pPr>
    <w:rPr>
      <w:rFonts w:cstheme="majorBidi"/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72BC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872B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872B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872BC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872B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872B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872B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872B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872B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872BC"/>
    <w:pPr>
      <w:ind w:left="1920"/>
    </w:pPr>
    <w:rPr>
      <w:rFonts w:asciiTheme="minorHAnsi" w:hAnsiTheme="minorHAnsi"/>
      <w:sz w:val="20"/>
      <w:szCs w:val="20"/>
    </w:rPr>
  </w:style>
  <w:style w:type="paragraph" w:customStyle="1" w:styleId="CustomHeading2">
    <w:name w:val="Custom Heading 2"/>
    <w:basedOn w:val="Heading2"/>
    <w:autoRedefine/>
    <w:qFormat/>
    <w:rsid w:val="009057B8"/>
    <w:pPr>
      <w:numPr>
        <w:ilvl w:val="1"/>
        <w:numId w:val="31"/>
      </w:numPr>
      <w:spacing w:before="160" w:after="120"/>
    </w:pPr>
    <w:rPr>
      <w:b/>
      <w:color w:val="CD4AA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463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CustomNormal">
    <w:name w:val="Custom Normal"/>
    <w:basedOn w:val="Normal"/>
    <w:link w:val="CustomNormalChar"/>
    <w:qFormat/>
    <w:rsid w:val="00200266"/>
    <w:pPr>
      <w:spacing w:after="120"/>
    </w:pPr>
    <w:rPr>
      <w:rFonts w:asciiTheme="minorHAnsi" w:hAnsiTheme="minorHAnsi" w:cstheme="minorHAnsi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72533"/>
    <w:pPr>
      <w:spacing w:before="100" w:beforeAutospacing="1" w:after="142" w:line="276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725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50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B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1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1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1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1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table" w:styleId="TableGrid">
    <w:name w:val="Table Grid"/>
    <w:basedOn w:val="TableNormal"/>
    <w:uiPriority w:val="39"/>
    <w:rsid w:val="00FE4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uiPriority w:val="99"/>
    <w:semiHidden/>
    <w:unhideWhenUsed/>
    <w:rsid w:val="00613EB2"/>
    <w:pPr>
      <w:numPr>
        <w:numId w:val="16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F33"/>
    <w:rPr>
      <w:rFonts w:ascii="Courier New" w:eastAsia="Times New Roman" w:hAnsi="Courier New" w:cs="Courier New"/>
      <w:kern w:val="0"/>
      <w:sz w:val="20"/>
      <w:szCs w:val="20"/>
      <w:lang w:val="en-DE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FE4F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4F33"/>
  </w:style>
  <w:style w:type="table" w:customStyle="1" w:styleId="CodeTable">
    <w:name w:val="Code Table"/>
    <w:basedOn w:val="TableNormal"/>
    <w:uiPriority w:val="99"/>
    <w:rsid w:val="00D1775B"/>
    <w:pPr>
      <w:suppressAutoHyphens w:val="0"/>
      <w:autoSpaceDN/>
      <w:textAlignment w:val="auto"/>
    </w:pPr>
    <w:rPr>
      <w:rFonts w:ascii="Menlo" w:hAnsi="Menlo"/>
      <w:sz w:val="20"/>
    </w:rPr>
    <w:tblPr/>
  </w:style>
  <w:style w:type="character" w:customStyle="1" w:styleId="CustomNormalChar">
    <w:name w:val="Custom Normal Char"/>
    <w:basedOn w:val="DefaultParagraphFont"/>
    <w:link w:val="CustomNormal"/>
    <w:rsid w:val="00CA3BDF"/>
    <w:rPr>
      <w:rFonts w:asciiTheme="minorHAnsi" w:hAnsiTheme="minorHAnsi" w:cstheme="minorHAnsi"/>
      <w:sz w:val="21"/>
      <w:szCs w:val="21"/>
    </w:rPr>
  </w:style>
  <w:style w:type="character" w:customStyle="1" w:styleId="Code">
    <w:name w:val="Code"/>
    <w:basedOn w:val="DefaultParagraphFont"/>
    <w:uiPriority w:val="1"/>
    <w:qFormat/>
    <w:rsid w:val="003E2BA5"/>
    <w:rPr>
      <w:rFonts w:ascii="Menlo" w:hAnsi="Menlo"/>
      <w:b w:val="0"/>
      <w:i w:val="0"/>
      <w:noProof/>
      <w:color w:val="1F4E79" w:themeColor="accent5" w:themeShade="80"/>
      <w:sz w:val="18"/>
      <w:lang w:val="en-US"/>
    </w:rPr>
  </w:style>
  <w:style w:type="paragraph" w:customStyle="1" w:styleId="CustomHeading3">
    <w:name w:val="Custom Heading 3"/>
    <w:basedOn w:val="Heading3"/>
    <w:autoRedefine/>
    <w:qFormat/>
    <w:rsid w:val="00D54021"/>
    <w:pPr>
      <w:numPr>
        <w:numId w:val="31"/>
      </w:numPr>
      <w:spacing w:after="120"/>
    </w:pPr>
    <w:rPr>
      <w:b/>
      <w:color w:val="CD4A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BTdnfD6s5Q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gressivecoder.com/6-data-management-patterns-for-microservices/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9I9GdSQ1bb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PFQnNFe27k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leiner/Library/Group%20Containers/UBF8T346G9.Office/User%20Content.localized/Templates.localized/Learning%20B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42D189-8991-1F4D-8784-1ADDF7D3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Learning Base Template.dotx</Template>
  <TotalTime>4</TotalTime>
  <Pages>2</Pages>
  <Words>218</Words>
  <Characters>966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Kleiner, Jonathan-Can</cp:lastModifiedBy>
  <cp:revision>6</cp:revision>
  <dcterms:created xsi:type="dcterms:W3CDTF">2021-08-22T08:46:00Z</dcterms:created>
  <dcterms:modified xsi:type="dcterms:W3CDTF">2021-08-22T14:07:00Z</dcterms:modified>
</cp:coreProperties>
</file>