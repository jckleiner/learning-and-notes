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4C050" w14:textId="2D6C9BA7" w:rsidR="009E57C1" w:rsidRPr="005B1A15" w:rsidRDefault="002D580B" w:rsidP="00200266">
      <w:pPr>
        <w:pStyle w:val="Title"/>
        <w:jc w:val="center"/>
        <w:rPr>
          <w:lang w:val="tr-TR"/>
        </w:rPr>
      </w:pPr>
      <w:proofErr w:type="spellStart"/>
      <w:r>
        <w:rPr>
          <w:lang w:val="tr-TR"/>
        </w:rPr>
        <w:t>RestTemplate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WebClient</w:t>
      </w:r>
      <w:proofErr w:type="spellEnd"/>
    </w:p>
    <w:sdt>
      <w:sdtPr>
        <w:rPr>
          <w:rFonts w:ascii="Liberation Serif" w:eastAsia="NSimSun" w:hAnsi="Liberation Serif" w:cs="Arial"/>
          <w:b w:val="0"/>
          <w:bCs w:val="0"/>
          <w:color w:val="auto"/>
          <w:kern w:val="3"/>
          <w:sz w:val="24"/>
          <w:szCs w:val="24"/>
          <w:lang w:eastAsia="zh-CN" w:bidi="hi-IN"/>
        </w:rPr>
        <w:id w:val="123196648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kern w:val="0"/>
          <w:lang w:eastAsia="en-GB" w:bidi="ar-SA"/>
        </w:rPr>
      </w:sdtEndPr>
      <w:sdtContent>
        <w:p w14:paraId="0DD2BB18" w14:textId="77777777" w:rsidR="00CC4FC2" w:rsidRDefault="00CC4FC2">
          <w:pPr>
            <w:pStyle w:val="TOCHeading"/>
          </w:pPr>
          <w:r>
            <w:t>Table of Contents</w:t>
          </w:r>
        </w:p>
        <w:p w14:paraId="68604F20" w14:textId="77777777" w:rsidR="00FD242B" w:rsidRDefault="00CC4FC2">
          <w:pPr>
            <w:pStyle w:val="TOC1"/>
            <w:tabs>
              <w:tab w:val="left" w:pos="480"/>
              <w:tab w:val="right" w:leader="dot" w:pos="1067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1877143" w:history="1">
            <w:r w:rsidR="00FD242B" w:rsidRPr="005C79F7">
              <w:rPr>
                <w:rStyle w:val="Hyperlink"/>
                <w:rFonts w:eastAsiaTheme="majorEastAsia"/>
                <w:noProof/>
              </w:rPr>
              <w:t>1</w:t>
            </w:r>
            <w:r w:rsidR="00FD242B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Introduction </w:t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to TODO</w:t>
            </w:r>
            <w:r w:rsidR="00FD242B" w:rsidRPr="005C79F7">
              <w:rPr>
                <w:rStyle w:val="Hyperlink"/>
                <w:rFonts w:eastAsiaTheme="majorEastAsia"/>
                <w:noProof/>
              </w:rPr>
              <w:t xml:space="preserve"> for Developers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_Toc71877143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51C85C6F" w14:textId="77777777" w:rsidR="00FD242B" w:rsidRDefault="00CF0F7D">
          <w:pPr>
            <w:pStyle w:val="TOC2"/>
            <w:tabs>
              <w:tab w:val="left" w:pos="960"/>
              <w:tab w:val="right" w:leader="dot" w:pos="10674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1877144" w:history="1">
            <w:r w:rsidR="00FD242B" w:rsidRPr="005C79F7">
              <w:rPr>
                <w:rStyle w:val="Hyperlink"/>
                <w:rFonts w:eastAsiaTheme="majorEastAsia"/>
                <w:noProof/>
              </w:rPr>
              <w:t>1.1</w:t>
            </w:r>
            <w:r w:rsidR="00FD242B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_Toc71877144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0E8EF80D" w14:textId="77777777" w:rsidR="00FD242B" w:rsidRDefault="00CF0F7D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5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1.1.1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3.1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_Toc71877145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1DCEC984" w14:textId="77777777" w:rsidR="00FD242B" w:rsidRDefault="00CF0F7D">
          <w:pPr>
            <w:pStyle w:val="TOC3"/>
            <w:tabs>
              <w:tab w:val="left" w:pos="1200"/>
              <w:tab w:val="right" w:leader="dot" w:pos="10674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1877146" w:history="1"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1.1.2</w:t>
            </w:r>
            <w:r w:rsidR="00FD242B"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="00FD242B" w:rsidRPr="005C79F7">
              <w:rPr>
                <w:rStyle w:val="Hyperlink"/>
                <w:rFonts w:eastAsiaTheme="majorEastAsia"/>
                <w:noProof/>
                <w:lang w:val="tr-TR"/>
              </w:rPr>
              <w:t>Heading 3.2</w:t>
            </w:r>
            <w:r w:rsidR="00FD242B">
              <w:rPr>
                <w:noProof/>
                <w:webHidden/>
              </w:rPr>
              <w:tab/>
            </w:r>
            <w:r w:rsidR="00FD242B">
              <w:rPr>
                <w:noProof/>
                <w:webHidden/>
              </w:rPr>
              <w:fldChar w:fldCharType="begin"/>
            </w:r>
            <w:r w:rsidR="00FD242B">
              <w:rPr>
                <w:noProof/>
                <w:webHidden/>
              </w:rPr>
              <w:instrText xml:space="preserve"> PAGEREF _Toc71877146 \h </w:instrText>
            </w:r>
            <w:r w:rsidR="00FD242B">
              <w:rPr>
                <w:noProof/>
                <w:webHidden/>
              </w:rPr>
            </w:r>
            <w:r w:rsidR="00FD242B">
              <w:rPr>
                <w:noProof/>
                <w:webHidden/>
              </w:rPr>
              <w:fldChar w:fldCharType="separate"/>
            </w:r>
            <w:r w:rsidR="00FD242B">
              <w:rPr>
                <w:noProof/>
                <w:webHidden/>
              </w:rPr>
              <w:t>2</w:t>
            </w:r>
            <w:r w:rsidR="00FD242B">
              <w:rPr>
                <w:noProof/>
                <w:webHidden/>
              </w:rPr>
              <w:fldChar w:fldCharType="end"/>
            </w:r>
          </w:hyperlink>
        </w:p>
        <w:p w14:paraId="211588AC" w14:textId="77777777" w:rsidR="00CC4FC2" w:rsidRDefault="00CC4FC2">
          <w:r>
            <w:rPr>
              <w:b/>
              <w:bCs/>
              <w:noProof/>
            </w:rPr>
            <w:fldChar w:fldCharType="end"/>
          </w:r>
        </w:p>
      </w:sdtContent>
    </w:sdt>
    <w:p w14:paraId="5228FF68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09DB1938" w14:textId="77777777" w:rsidR="00D872BC" w:rsidRDefault="00D872BC" w:rsidP="00D872BC">
      <w:pPr>
        <w:pStyle w:val="Standard"/>
        <w:spacing w:after="120"/>
        <w:rPr>
          <w:rFonts w:ascii="Cantarell" w:hAnsi="Cantarell"/>
          <w:b/>
          <w:bCs/>
          <w:sz w:val="26"/>
          <w:szCs w:val="26"/>
        </w:rPr>
      </w:pPr>
    </w:p>
    <w:p w14:paraId="3563240E" w14:textId="77777777" w:rsidR="00D872BC" w:rsidRDefault="00D872BC">
      <w:pPr>
        <w:rPr>
          <w:rFonts w:ascii="Cantarell" w:hAnsi="Cantarell"/>
          <w:b/>
          <w:bCs/>
          <w:sz w:val="26"/>
          <w:szCs w:val="26"/>
        </w:rPr>
      </w:pPr>
      <w:r>
        <w:rPr>
          <w:rFonts w:ascii="Cantarell" w:hAnsi="Cantarell" w:hint="eastAsia"/>
          <w:b/>
          <w:bCs/>
          <w:sz w:val="26"/>
          <w:szCs w:val="26"/>
        </w:rPr>
        <w:br w:type="page"/>
      </w:r>
    </w:p>
    <w:p w14:paraId="376AF518" w14:textId="77777777" w:rsidR="002D2F3E" w:rsidRDefault="00067489" w:rsidP="009057B8">
      <w:pPr>
        <w:pStyle w:val="Title"/>
        <w:jc w:val="center"/>
      </w:pPr>
      <w:r>
        <w:rPr>
          <w:lang w:val="tr-TR"/>
        </w:rPr>
        <w:lastRenderedPageBreak/>
        <w:t>TODO</w:t>
      </w:r>
      <w:r w:rsidR="002D2F3E">
        <w:t xml:space="preserve"> Basics</w:t>
      </w:r>
    </w:p>
    <w:p w14:paraId="1D49628D" w14:textId="77777777" w:rsidR="009057B8" w:rsidRDefault="009057B8" w:rsidP="00200266">
      <w:pPr>
        <w:pStyle w:val="CustomNormal"/>
      </w:pPr>
    </w:p>
    <w:p w14:paraId="235683FB" w14:textId="77777777" w:rsidR="006A2FE7" w:rsidRDefault="00890931" w:rsidP="0001068B">
      <w:pPr>
        <w:pStyle w:val="CustomNormal"/>
        <w:rPr>
          <w:lang w:val="en-US"/>
        </w:rPr>
      </w:pPr>
      <w:r>
        <w:rPr>
          <w:lang w:val="en-US"/>
        </w:rPr>
        <w:t>TODO</w:t>
      </w:r>
      <w:r w:rsidR="0001068B">
        <w:rPr>
          <w:lang w:val="en-US"/>
        </w:rPr>
        <w:t xml:space="preserve"> is a blocking, … programming language</w:t>
      </w:r>
    </w:p>
    <w:p w14:paraId="4911F5F8" w14:textId="77777777" w:rsidR="0001068B" w:rsidRPr="0001068B" w:rsidRDefault="0001068B" w:rsidP="0001068B">
      <w:pPr>
        <w:pStyle w:val="CustomNormal"/>
        <w:rPr>
          <w:lang w:val="en-US"/>
        </w:rPr>
      </w:pPr>
    </w:p>
    <w:p w14:paraId="5116175D" w14:textId="77777777" w:rsidR="0089252E" w:rsidRDefault="00E144ED" w:rsidP="00E144ED">
      <w:pPr>
        <w:pStyle w:val="CustomHeading1"/>
        <w:rPr>
          <w:bCs/>
        </w:rPr>
      </w:pPr>
      <w:bookmarkStart w:id="0" w:name="_Toc71877143"/>
      <w:r w:rsidRPr="005B650D">
        <w:rPr>
          <w:rFonts w:hint="eastAsia"/>
        </w:rPr>
        <w:t xml:space="preserve">Introduction </w:t>
      </w:r>
      <w:proofErr w:type="spellStart"/>
      <w:r w:rsidR="00890931">
        <w:rPr>
          <w:lang w:val="tr-TR"/>
        </w:rPr>
        <w:t>to</w:t>
      </w:r>
      <w:proofErr w:type="spellEnd"/>
      <w:r w:rsidR="00890931">
        <w:rPr>
          <w:lang w:val="tr-TR"/>
        </w:rPr>
        <w:t xml:space="preserve"> TODO</w:t>
      </w:r>
      <w:r w:rsidRPr="005B650D">
        <w:rPr>
          <w:rFonts w:hint="eastAsia"/>
        </w:rPr>
        <w:t xml:space="preserve"> for Developers</w:t>
      </w:r>
      <w:bookmarkEnd w:id="0"/>
    </w:p>
    <w:p w14:paraId="12695900" w14:textId="27EA2C70" w:rsidR="00067489" w:rsidRDefault="00067489" w:rsidP="002D580B">
      <w:pPr>
        <w:pStyle w:val="CustomNormal"/>
        <w:rPr>
          <w:lang w:val="tr-TR"/>
        </w:rPr>
      </w:pPr>
      <w:proofErr w:type="spellStart"/>
      <w:r>
        <w:rPr>
          <w:lang w:val="tr-TR"/>
        </w:rPr>
        <w:t>Some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tex</w:t>
      </w:r>
      <w:proofErr w:type="spellEnd"/>
    </w:p>
    <w:p w14:paraId="5DB78BB8" w14:textId="6577F32C" w:rsidR="002D580B" w:rsidRDefault="002D580B" w:rsidP="002D580B">
      <w:pPr>
        <w:pStyle w:val="CustomNormal"/>
        <w:rPr>
          <w:lang w:val="tr-TR"/>
        </w:rPr>
      </w:pPr>
    </w:p>
    <w:p w14:paraId="45B8DD50" w14:textId="5EFE5D09" w:rsidR="002D580B" w:rsidRDefault="002D580B" w:rsidP="002D580B">
      <w:pPr>
        <w:pStyle w:val="CustomNormal"/>
        <w:rPr>
          <w:lang w:val="tr-TR"/>
        </w:rPr>
      </w:pPr>
      <w:r>
        <w:rPr>
          <w:lang w:val="tr-TR"/>
        </w:rPr>
        <w:t>TODO:</w:t>
      </w:r>
    </w:p>
    <w:p w14:paraId="5F4417D5" w14:textId="5C52922C" w:rsidR="002D580B" w:rsidRDefault="002D580B" w:rsidP="002D580B">
      <w:pPr>
        <w:pStyle w:val="CustomNormal"/>
        <w:numPr>
          <w:ilvl w:val="0"/>
          <w:numId w:val="32"/>
        </w:numPr>
        <w:rPr>
          <w:lang w:val="tr-TR"/>
        </w:rPr>
      </w:pPr>
      <w:proofErr w:type="spellStart"/>
      <w:r>
        <w:rPr>
          <w:lang w:val="tr-TR"/>
        </w:rPr>
        <w:t>RestTemplate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send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list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objects</w:t>
      </w:r>
      <w:proofErr w:type="spellEnd"/>
      <w:r>
        <w:rPr>
          <w:lang w:val="tr-TR"/>
        </w:rPr>
        <w:t xml:space="preserve">: </w:t>
      </w:r>
      <w:hyperlink r:id="rId8" w:history="1">
        <w:r w:rsidRPr="00A80D7D">
          <w:rPr>
            <w:rStyle w:val="Hyperlink"/>
            <w:lang w:val="tr-TR"/>
          </w:rPr>
          <w:t>https://www.baeldung.com/spring-rest-template-list</w:t>
        </w:r>
      </w:hyperlink>
      <w:r>
        <w:rPr>
          <w:lang w:val="tr-TR"/>
        </w:rPr>
        <w:t xml:space="preserve"> </w:t>
      </w:r>
    </w:p>
    <w:p w14:paraId="66BE8137" w14:textId="77777777" w:rsidR="002D580B" w:rsidRPr="002D580B" w:rsidRDefault="002D580B" w:rsidP="002D580B">
      <w:pPr>
        <w:pStyle w:val="CustomNormal"/>
        <w:numPr>
          <w:ilvl w:val="0"/>
          <w:numId w:val="32"/>
        </w:numPr>
        <w:rPr>
          <w:lang w:val="tr-TR"/>
        </w:rPr>
      </w:pPr>
    </w:p>
    <w:p w14:paraId="6E882253" w14:textId="77777777" w:rsidR="00DC6B3D" w:rsidRDefault="00DC6B3D" w:rsidP="0095237B">
      <w:pPr>
        <w:rPr>
          <w:rFonts w:ascii="Cantarell" w:hAnsi="Cantarell"/>
          <w:sz w:val="21"/>
          <w:szCs w:val="21"/>
        </w:rPr>
      </w:pPr>
    </w:p>
    <w:p w14:paraId="7799B55F" w14:textId="77777777" w:rsidR="001B149F" w:rsidRPr="00A92B63" w:rsidRDefault="001B149F" w:rsidP="0074015D">
      <w:pPr>
        <w:pStyle w:val="CustomNormal"/>
        <w:rPr>
          <w:lang w:val="tr-TR"/>
        </w:rPr>
      </w:pPr>
    </w:p>
    <w:sectPr w:rsidR="001B149F" w:rsidRPr="00A92B63">
      <w:pgSz w:w="12240" w:h="15840"/>
      <w:pgMar w:top="778" w:right="778" w:bottom="778" w:left="77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DE80F" w14:textId="77777777" w:rsidR="00CF0F7D" w:rsidRDefault="00CF0F7D">
      <w:r>
        <w:separator/>
      </w:r>
    </w:p>
  </w:endnote>
  <w:endnote w:type="continuationSeparator" w:id="0">
    <w:p w14:paraId="75C7FD25" w14:textId="77777777" w:rsidR="00CF0F7D" w:rsidRDefault="00CF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OpenSymbol">
    <w:altName w:val="Segoe UI Symbol"/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ntarell">
    <w:altName w:val="﷽﷽﷽﷽﷽﷽﷽﷽"/>
    <w:panose1 w:val="020B0604020202020204"/>
    <w:charset w:val="00"/>
    <w:family w:val="auto"/>
    <w:pitch w:val="variable"/>
    <w:sig w:usb0="A000006F" w:usb1="4000000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F1540" w14:textId="77777777" w:rsidR="00CF0F7D" w:rsidRDefault="00CF0F7D">
      <w:r>
        <w:rPr>
          <w:color w:val="000000"/>
        </w:rPr>
        <w:separator/>
      </w:r>
    </w:p>
  </w:footnote>
  <w:footnote w:type="continuationSeparator" w:id="0">
    <w:p w14:paraId="220EFED3" w14:textId="77777777" w:rsidR="00CF0F7D" w:rsidRDefault="00CF0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C44"/>
    <w:multiLevelType w:val="multilevel"/>
    <w:tmpl w:val="9708AA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8D1836"/>
    <w:multiLevelType w:val="multilevel"/>
    <w:tmpl w:val="98A8DB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3B1745"/>
    <w:multiLevelType w:val="hybridMultilevel"/>
    <w:tmpl w:val="E90613C4"/>
    <w:lvl w:ilvl="0" w:tplc="A3FC744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E4FB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82218F6"/>
    <w:multiLevelType w:val="multilevel"/>
    <w:tmpl w:val="8C0E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A057D"/>
    <w:multiLevelType w:val="multilevel"/>
    <w:tmpl w:val="C70A6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E777AB6"/>
    <w:multiLevelType w:val="multilevel"/>
    <w:tmpl w:val="0809001F"/>
    <w:numStyleLink w:val="111111"/>
  </w:abstractNum>
  <w:abstractNum w:abstractNumId="7" w15:restartNumberingAfterBreak="0">
    <w:nsid w:val="240F0F8A"/>
    <w:multiLevelType w:val="multilevel"/>
    <w:tmpl w:val="A0A088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FF5A37"/>
    <w:multiLevelType w:val="hybridMultilevel"/>
    <w:tmpl w:val="EA08DE3C"/>
    <w:lvl w:ilvl="0" w:tplc="A1C476BE">
      <w:start w:val="2"/>
      <w:numFmt w:val="bullet"/>
      <w:lvlText w:val=""/>
      <w:lvlJc w:val="left"/>
      <w:pPr>
        <w:ind w:left="720" w:hanging="360"/>
      </w:pPr>
      <w:rPr>
        <w:rFonts w:ascii="Symbol" w:eastAsia="NSimSu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35977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E6A5869"/>
    <w:multiLevelType w:val="hybridMultilevel"/>
    <w:tmpl w:val="E1DC7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36673"/>
    <w:multiLevelType w:val="hybridMultilevel"/>
    <w:tmpl w:val="4EF447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AE28BE"/>
    <w:multiLevelType w:val="hybridMultilevel"/>
    <w:tmpl w:val="73085FB4"/>
    <w:lvl w:ilvl="0" w:tplc="F21EE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30A46"/>
    <w:multiLevelType w:val="multilevel"/>
    <w:tmpl w:val="B1CA131C"/>
    <w:lvl w:ilvl="0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➢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➢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➢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➢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➢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38F01865"/>
    <w:multiLevelType w:val="multilevel"/>
    <w:tmpl w:val="0809001F"/>
    <w:numStyleLink w:val="111111"/>
  </w:abstractNum>
  <w:abstractNum w:abstractNumId="15" w15:restartNumberingAfterBreak="0">
    <w:nsid w:val="3E592223"/>
    <w:multiLevelType w:val="multilevel"/>
    <w:tmpl w:val="006EDDF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6" w15:restartNumberingAfterBreak="0">
    <w:nsid w:val="44AB110B"/>
    <w:multiLevelType w:val="multilevel"/>
    <w:tmpl w:val="0A0823E0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86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440"/>
      </w:pPr>
      <w:rPr>
        <w:rFonts w:hint="default"/>
      </w:rPr>
    </w:lvl>
  </w:abstractNum>
  <w:abstractNum w:abstractNumId="17" w15:restartNumberingAfterBreak="0">
    <w:nsid w:val="4772213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F30BE5"/>
    <w:multiLevelType w:val="multilevel"/>
    <w:tmpl w:val="0D889E12"/>
    <w:lvl w:ilvl="0">
      <w:start w:val="1"/>
      <w:numFmt w:val="decimal"/>
      <w:pStyle w:val="Custom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ustom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ustom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4C9F255E"/>
    <w:multiLevelType w:val="multilevel"/>
    <w:tmpl w:val="862A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C50E9"/>
    <w:multiLevelType w:val="multilevel"/>
    <w:tmpl w:val="A240F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77CB"/>
    <w:multiLevelType w:val="hybridMultilevel"/>
    <w:tmpl w:val="F52C2E2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C75923"/>
    <w:multiLevelType w:val="multilevel"/>
    <w:tmpl w:val="6DE2D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3D2AA9"/>
    <w:multiLevelType w:val="multilevel"/>
    <w:tmpl w:val="05F866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E2550ED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723E7D9F"/>
    <w:multiLevelType w:val="multilevel"/>
    <w:tmpl w:val="29DEB2A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6" w15:restartNumberingAfterBreak="0">
    <w:nsid w:val="7423371B"/>
    <w:multiLevelType w:val="multilevel"/>
    <w:tmpl w:val="9B348B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4C85AC0"/>
    <w:multiLevelType w:val="multilevel"/>
    <w:tmpl w:val="D17277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003A1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81B6F74"/>
    <w:multiLevelType w:val="multilevel"/>
    <w:tmpl w:val="7F100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857622B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13"/>
  </w:num>
  <w:num w:numId="3">
    <w:abstractNumId w:val="21"/>
  </w:num>
  <w:num w:numId="4">
    <w:abstractNumId w:val="11"/>
  </w:num>
  <w:num w:numId="5">
    <w:abstractNumId w:val="27"/>
  </w:num>
  <w:num w:numId="6">
    <w:abstractNumId w:val="26"/>
  </w:num>
  <w:num w:numId="7">
    <w:abstractNumId w:val="19"/>
  </w:num>
  <w:num w:numId="8">
    <w:abstractNumId w:val="4"/>
  </w:num>
  <w:num w:numId="9">
    <w:abstractNumId w:val="10"/>
  </w:num>
  <w:num w:numId="10">
    <w:abstractNumId w:val="12"/>
  </w:num>
  <w:num w:numId="11">
    <w:abstractNumId w:val="20"/>
  </w:num>
  <w:num w:numId="12">
    <w:abstractNumId w:val="22"/>
  </w:num>
  <w:num w:numId="13">
    <w:abstractNumId w:val="1"/>
  </w:num>
  <w:num w:numId="14">
    <w:abstractNumId w:val="7"/>
  </w:num>
  <w:num w:numId="15">
    <w:abstractNumId w:val="0"/>
  </w:num>
  <w:num w:numId="16">
    <w:abstractNumId w:val="28"/>
  </w:num>
  <w:num w:numId="17">
    <w:abstractNumId w:val="6"/>
  </w:num>
  <w:num w:numId="18">
    <w:abstractNumId w:val="23"/>
  </w:num>
  <w:num w:numId="19">
    <w:abstractNumId w:val="14"/>
  </w:num>
  <w:num w:numId="20">
    <w:abstractNumId w:val="26"/>
    <w:lvlOverride w:ilvl="0">
      <w:startOverride w:val="2"/>
    </w:lvlOverride>
    <w:lvlOverride w:ilvl="1">
      <w:startOverride w:val="1"/>
    </w:lvlOverride>
  </w:num>
  <w:num w:numId="21">
    <w:abstractNumId w:val="17"/>
  </w:num>
  <w:num w:numId="22">
    <w:abstractNumId w:val="24"/>
  </w:num>
  <w:num w:numId="23">
    <w:abstractNumId w:val="30"/>
  </w:num>
  <w:num w:numId="24">
    <w:abstractNumId w:val="15"/>
  </w:num>
  <w:num w:numId="25">
    <w:abstractNumId w:val="5"/>
  </w:num>
  <w:num w:numId="26">
    <w:abstractNumId w:val="29"/>
  </w:num>
  <w:num w:numId="27">
    <w:abstractNumId w:val="9"/>
  </w:num>
  <w:num w:numId="28">
    <w:abstractNumId w:val="16"/>
  </w:num>
  <w:num w:numId="29">
    <w:abstractNumId w:val="8"/>
  </w:num>
  <w:num w:numId="30">
    <w:abstractNumId w:val="3"/>
  </w:num>
  <w:num w:numId="31">
    <w:abstractNumId w:val="18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80B"/>
    <w:rsid w:val="0001068B"/>
    <w:rsid w:val="00012C31"/>
    <w:rsid w:val="00023EC2"/>
    <w:rsid w:val="00031CE5"/>
    <w:rsid w:val="00033877"/>
    <w:rsid w:val="00042389"/>
    <w:rsid w:val="00045049"/>
    <w:rsid w:val="000502E5"/>
    <w:rsid w:val="00055AB1"/>
    <w:rsid w:val="00057ABD"/>
    <w:rsid w:val="00067489"/>
    <w:rsid w:val="000A61C9"/>
    <w:rsid w:val="000B78DF"/>
    <w:rsid w:val="000D56AD"/>
    <w:rsid w:val="000E3235"/>
    <w:rsid w:val="000F323C"/>
    <w:rsid w:val="00121F7D"/>
    <w:rsid w:val="00134EFF"/>
    <w:rsid w:val="00141F87"/>
    <w:rsid w:val="00142A0B"/>
    <w:rsid w:val="00147348"/>
    <w:rsid w:val="0016406F"/>
    <w:rsid w:val="00172214"/>
    <w:rsid w:val="0017464C"/>
    <w:rsid w:val="00181EA9"/>
    <w:rsid w:val="001B149F"/>
    <w:rsid w:val="001B1651"/>
    <w:rsid w:val="001D14EA"/>
    <w:rsid w:val="001D33C8"/>
    <w:rsid w:val="001E66AF"/>
    <w:rsid w:val="00200266"/>
    <w:rsid w:val="00202123"/>
    <w:rsid w:val="00236138"/>
    <w:rsid w:val="00241AA6"/>
    <w:rsid w:val="00261735"/>
    <w:rsid w:val="00264DC7"/>
    <w:rsid w:val="00272886"/>
    <w:rsid w:val="00281344"/>
    <w:rsid w:val="002A2865"/>
    <w:rsid w:val="002D01B1"/>
    <w:rsid w:val="002D2F3E"/>
    <w:rsid w:val="002D580B"/>
    <w:rsid w:val="002E5286"/>
    <w:rsid w:val="00317426"/>
    <w:rsid w:val="003358CD"/>
    <w:rsid w:val="00340561"/>
    <w:rsid w:val="00353A0D"/>
    <w:rsid w:val="00383AD2"/>
    <w:rsid w:val="00390AAE"/>
    <w:rsid w:val="00397080"/>
    <w:rsid w:val="003A7823"/>
    <w:rsid w:val="003C0F90"/>
    <w:rsid w:val="003E2BA5"/>
    <w:rsid w:val="003F7882"/>
    <w:rsid w:val="00401DE2"/>
    <w:rsid w:val="0040419B"/>
    <w:rsid w:val="004157C5"/>
    <w:rsid w:val="004460DB"/>
    <w:rsid w:val="00465632"/>
    <w:rsid w:val="00474886"/>
    <w:rsid w:val="00477A7D"/>
    <w:rsid w:val="004904E1"/>
    <w:rsid w:val="004E3D89"/>
    <w:rsid w:val="004E4C99"/>
    <w:rsid w:val="004F122E"/>
    <w:rsid w:val="004F7689"/>
    <w:rsid w:val="00502342"/>
    <w:rsid w:val="00504FBE"/>
    <w:rsid w:val="005260A5"/>
    <w:rsid w:val="00535593"/>
    <w:rsid w:val="005414E8"/>
    <w:rsid w:val="005600AB"/>
    <w:rsid w:val="00563D16"/>
    <w:rsid w:val="00583384"/>
    <w:rsid w:val="0058396F"/>
    <w:rsid w:val="00585463"/>
    <w:rsid w:val="005B06EF"/>
    <w:rsid w:val="005B0A3D"/>
    <w:rsid w:val="005B1A15"/>
    <w:rsid w:val="005B650D"/>
    <w:rsid w:val="005B7E77"/>
    <w:rsid w:val="005E35DC"/>
    <w:rsid w:val="005E5BB7"/>
    <w:rsid w:val="005F27A7"/>
    <w:rsid w:val="00611AA1"/>
    <w:rsid w:val="006123F3"/>
    <w:rsid w:val="00613EB2"/>
    <w:rsid w:val="00665561"/>
    <w:rsid w:val="006833F2"/>
    <w:rsid w:val="00683FCA"/>
    <w:rsid w:val="0069067B"/>
    <w:rsid w:val="006966A4"/>
    <w:rsid w:val="006A2FE7"/>
    <w:rsid w:val="006B1384"/>
    <w:rsid w:val="006C087F"/>
    <w:rsid w:val="006D5D4E"/>
    <w:rsid w:val="006E57B3"/>
    <w:rsid w:val="006E6296"/>
    <w:rsid w:val="006F41A6"/>
    <w:rsid w:val="00700B34"/>
    <w:rsid w:val="00703219"/>
    <w:rsid w:val="00713DCF"/>
    <w:rsid w:val="00714C72"/>
    <w:rsid w:val="00735BB4"/>
    <w:rsid w:val="007369EC"/>
    <w:rsid w:val="0074015D"/>
    <w:rsid w:val="00762193"/>
    <w:rsid w:val="007771DA"/>
    <w:rsid w:val="00781E2F"/>
    <w:rsid w:val="00787606"/>
    <w:rsid w:val="00796941"/>
    <w:rsid w:val="007B105D"/>
    <w:rsid w:val="007B2566"/>
    <w:rsid w:val="007B7C4F"/>
    <w:rsid w:val="007C24E6"/>
    <w:rsid w:val="007E6040"/>
    <w:rsid w:val="007F6BEB"/>
    <w:rsid w:val="00804F6F"/>
    <w:rsid w:val="00815C4F"/>
    <w:rsid w:val="00827BCA"/>
    <w:rsid w:val="00834EA0"/>
    <w:rsid w:val="0085132F"/>
    <w:rsid w:val="00856907"/>
    <w:rsid w:val="008600BE"/>
    <w:rsid w:val="00872533"/>
    <w:rsid w:val="00890931"/>
    <w:rsid w:val="0089252E"/>
    <w:rsid w:val="008971D5"/>
    <w:rsid w:val="008A1C0D"/>
    <w:rsid w:val="008A7FE1"/>
    <w:rsid w:val="008B1F4B"/>
    <w:rsid w:val="008B7BA4"/>
    <w:rsid w:val="008D76C5"/>
    <w:rsid w:val="008E32D0"/>
    <w:rsid w:val="008F3F16"/>
    <w:rsid w:val="008F5348"/>
    <w:rsid w:val="009057B8"/>
    <w:rsid w:val="0095169C"/>
    <w:rsid w:val="0095237B"/>
    <w:rsid w:val="00961F7D"/>
    <w:rsid w:val="00981ABC"/>
    <w:rsid w:val="009861E1"/>
    <w:rsid w:val="00997021"/>
    <w:rsid w:val="009A7883"/>
    <w:rsid w:val="009C5919"/>
    <w:rsid w:val="009D4261"/>
    <w:rsid w:val="009E57C1"/>
    <w:rsid w:val="009F2ABB"/>
    <w:rsid w:val="009F3723"/>
    <w:rsid w:val="009F6FD2"/>
    <w:rsid w:val="00A103A1"/>
    <w:rsid w:val="00A360D6"/>
    <w:rsid w:val="00A42E18"/>
    <w:rsid w:val="00A43E03"/>
    <w:rsid w:val="00A84D29"/>
    <w:rsid w:val="00A85FD3"/>
    <w:rsid w:val="00A92B63"/>
    <w:rsid w:val="00AA259D"/>
    <w:rsid w:val="00AC14C0"/>
    <w:rsid w:val="00AD1B7E"/>
    <w:rsid w:val="00AD4131"/>
    <w:rsid w:val="00B007F3"/>
    <w:rsid w:val="00B17B76"/>
    <w:rsid w:val="00B20522"/>
    <w:rsid w:val="00B36CF5"/>
    <w:rsid w:val="00B80C1B"/>
    <w:rsid w:val="00B86A27"/>
    <w:rsid w:val="00B95CB4"/>
    <w:rsid w:val="00BB086F"/>
    <w:rsid w:val="00BD2AFB"/>
    <w:rsid w:val="00BE71BB"/>
    <w:rsid w:val="00BF0514"/>
    <w:rsid w:val="00BF4420"/>
    <w:rsid w:val="00C00B4A"/>
    <w:rsid w:val="00C067B3"/>
    <w:rsid w:val="00C2389D"/>
    <w:rsid w:val="00C308E5"/>
    <w:rsid w:val="00C33DB5"/>
    <w:rsid w:val="00C750F4"/>
    <w:rsid w:val="00C77D90"/>
    <w:rsid w:val="00C914C7"/>
    <w:rsid w:val="00CA3B33"/>
    <w:rsid w:val="00CA3BDF"/>
    <w:rsid w:val="00CB68B8"/>
    <w:rsid w:val="00CC4FC2"/>
    <w:rsid w:val="00CC6FFE"/>
    <w:rsid w:val="00CE2C74"/>
    <w:rsid w:val="00CF0F7D"/>
    <w:rsid w:val="00D1775B"/>
    <w:rsid w:val="00D20688"/>
    <w:rsid w:val="00D27848"/>
    <w:rsid w:val="00D3768E"/>
    <w:rsid w:val="00D54021"/>
    <w:rsid w:val="00D77E74"/>
    <w:rsid w:val="00D872BC"/>
    <w:rsid w:val="00DB1B97"/>
    <w:rsid w:val="00DC6B3D"/>
    <w:rsid w:val="00DD1D4B"/>
    <w:rsid w:val="00DE2C0F"/>
    <w:rsid w:val="00E00C55"/>
    <w:rsid w:val="00E1180B"/>
    <w:rsid w:val="00E144ED"/>
    <w:rsid w:val="00E425E8"/>
    <w:rsid w:val="00E537BD"/>
    <w:rsid w:val="00E61AEB"/>
    <w:rsid w:val="00EA24AC"/>
    <w:rsid w:val="00EA4B82"/>
    <w:rsid w:val="00EA5D29"/>
    <w:rsid w:val="00EB19C0"/>
    <w:rsid w:val="00EC1486"/>
    <w:rsid w:val="00ED178D"/>
    <w:rsid w:val="00EE0383"/>
    <w:rsid w:val="00F10D2D"/>
    <w:rsid w:val="00F1615D"/>
    <w:rsid w:val="00F218E9"/>
    <w:rsid w:val="00F51AE1"/>
    <w:rsid w:val="00F6482D"/>
    <w:rsid w:val="00F77E49"/>
    <w:rsid w:val="00F80B9D"/>
    <w:rsid w:val="00F86FC3"/>
    <w:rsid w:val="00F93091"/>
    <w:rsid w:val="00FA354A"/>
    <w:rsid w:val="00FB4077"/>
    <w:rsid w:val="00FD242B"/>
    <w:rsid w:val="00FD3301"/>
    <w:rsid w:val="00FE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BA025"/>
  <w15:docId w15:val="{9ACC4760-6BF8-A646-8751-1CFD6BA9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384"/>
    <w:pPr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EB2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46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EB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EB2"/>
    <w:pPr>
      <w:keepNext/>
      <w:keepLines/>
      <w:numPr>
        <w:ilvl w:val="3"/>
        <w:numId w:val="31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EB2"/>
    <w:pPr>
      <w:keepNext/>
      <w:keepLines/>
      <w:numPr>
        <w:ilvl w:val="4"/>
        <w:numId w:val="31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EB2"/>
    <w:pPr>
      <w:keepNext/>
      <w:keepLines/>
      <w:numPr>
        <w:ilvl w:val="5"/>
        <w:numId w:val="31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EB2"/>
    <w:pPr>
      <w:keepNext/>
      <w:keepLines/>
      <w:numPr>
        <w:ilvl w:val="6"/>
        <w:numId w:val="3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EB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EB2"/>
    <w:pPr>
      <w:keepNext/>
      <w:keepLines/>
      <w:numPr>
        <w:ilvl w:val="8"/>
        <w:numId w:val="3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de-Consolas">
    <w:name w:val="Code - Consolas"/>
    <w:basedOn w:val="Standard"/>
    <w:rPr>
      <w:rFonts w:ascii="Consolas" w:eastAsia="Consolas" w:hAnsi="Consolas" w:cs="Consolas"/>
      <w:sz w:val="21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Heading1Char">
    <w:name w:val="Heading 1 Char"/>
    <w:basedOn w:val="DefaultParagraphFont"/>
    <w:link w:val="Heading1"/>
    <w:uiPriority w:val="9"/>
    <w:rsid w:val="00D872B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872BC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72BC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D872BC"/>
    <w:rPr>
      <w:rFonts w:cs="Mangal"/>
      <w:szCs w:val="21"/>
    </w:rPr>
  </w:style>
  <w:style w:type="paragraph" w:customStyle="1" w:styleId="CustomHeading1">
    <w:name w:val="Custom Heading 1"/>
    <w:basedOn w:val="Heading1"/>
    <w:autoRedefine/>
    <w:qFormat/>
    <w:rsid w:val="00F51AE1"/>
    <w:pPr>
      <w:numPr>
        <w:numId w:val="31"/>
      </w:numPr>
      <w:spacing w:before="360" w:after="120"/>
      <w:jc w:val="center"/>
    </w:pPr>
    <w:rPr>
      <w:b/>
      <w:color w:val="CD4AA5"/>
    </w:rPr>
  </w:style>
  <w:style w:type="paragraph" w:styleId="TOCHeading">
    <w:name w:val="TOC Heading"/>
    <w:basedOn w:val="Heading1"/>
    <w:next w:val="Normal"/>
    <w:uiPriority w:val="39"/>
    <w:unhideWhenUsed/>
    <w:qFormat/>
    <w:rsid w:val="00D872BC"/>
    <w:pPr>
      <w:spacing w:before="480" w:line="276" w:lineRule="auto"/>
      <w:outlineLvl w:val="9"/>
    </w:pPr>
    <w:rPr>
      <w:rFonts w:cstheme="majorBidi"/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872BC"/>
    <w:pPr>
      <w:spacing w:before="120"/>
    </w:pPr>
    <w:rPr>
      <w:rFonts w:asciiTheme="minorHAnsi" w:hAnsi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872B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72BC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872BC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872BC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872BC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872BC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872BC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872BC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872BC"/>
    <w:pPr>
      <w:ind w:left="1920"/>
    </w:pPr>
    <w:rPr>
      <w:rFonts w:asciiTheme="minorHAnsi" w:hAnsiTheme="minorHAnsi"/>
      <w:sz w:val="20"/>
      <w:szCs w:val="20"/>
    </w:rPr>
  </w:style>
  <w:style w:type="paragraph" w:customStyle="1" w:styleId="CustomHeading2">
    <w:name w:val="Custom Heading 2"/>
    <w:basedOn w:val="Heading2"/>
    <w:autoRedefine/>
    <w:qFormat/>
    <w:rsid w:val="009057B8"/>
    <w:pPr>
      <w:numPr>
        <w:ilvl w:val="1"/>
        <w:numId w:val="31"/>
      </w:numPr>
      <w:spacing w:before="160" w:after="120"/>
    </w:pPr>
    <w:rPr>
      <w:b/>
      <w:color w:val="CD4AA5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463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CustomNormal">
    <w:name w:val="Custom Normal"/>
    <w:basedOn w:val="Normal"/>
    <w:link w:val="CustomNormalChar"/>
    <w:qFormat/>
    <w:rsid w:val="00200266"/>
    <w:pPr>
      <w:spacing w:after="120"/>
    </w:pPr>
    <w:rPr>
      <w:rFonts w:asciiTheme="minorHAnsi" w:hAnsiTheme="minorHAnsi" w:cstheme="minorHAnsi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72533"/>
    <w:pPr>
      <w:spacing w:before="100" w:beforeAutospacing="1" w:after="142" w:line="276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725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50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AB1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AB1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AB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AB1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AB1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AB1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table" w:styleId="TableGrid">
    <w:name w:val="Table Grid"/>
    <w:basedOn w:val="TableNormal"/>
    <w:uiPriority w:val="39"/>
    <w:rsid w:val="00FE4F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uiPriority w:val="99"/>
    <w:semiHidden/>
    <w:unhideWhenUsed/>
    <w:rsid w:val="00613EB2"/>
    <w:pPr>
      <w:numPr>
        <w:numId w:val="16"/>
      </w:numPr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E4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F33"/>
    <w:rPr>
      <w:rFonts w:ascii="Courier New" w:eastAsia="Times New Roman" w:hAnsi="Courier New" w:cs="Courier New"/>
      <w:kern w:val="0"/>
      <w:sz w:val="20"/>
      <w:szCs w:val="20"/>
      <w:lang w:val="en-DE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E4F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4F33"/>
  </w:style>
  <w:style w:type="table" w:customStyle="1" w:styleId="CodeTable">
    <w:name w:val="Code Table"/>
    <w:basedOn w:val="TableNormal"/>
    <w:uiPriority w:val="99"/>
    <w:rsid w:val="00D1775B"/>
    <w:pPr>
      <w:suppressAutoHyphens w:val="0"/>
      <w:autoSpaceDN/>
      <w:textAlignment w:val="auto"/>
    </w:pPr>
    <w:rPr>
      <w:rFonts w:ascii="Menlo" w:hAnsi="Menlo"/>
      <w:sz w:val="20"/>
    </w:rPr>
    <w:tblPr/>
  </w:style>
  <w:style w:type="character" w:customStyle="1" w:styleId="CustomNormalChar">
    <w:name w:val="Custom Normal Char"/>
    <w:basedOn w:val="DefaultParagraphFont"/>
    <w:link w:val="CustomNormal"/>
    <w:rsid w:val="00CA3BDF"/>
    <w:rPr>
      <w:rFonts w:asciiTheme="minorHAnsi" w:hAnsiTheme="minorHAnsi" w:cstheme="minorHAnsi"/>
      <w:sz w:val="21"/>
      <w:szCs w:val="21"/>
    </w:rPr>
  </w:style>
  <w:style w:type="character" w:customStyle="1" w:styleId="Code">
    <w:name w:val="Code"/>
    <w:basedOn w:val="DefaultParagraphFont"/>
    <w:uiPriority w:val="1"/>
    <w:qFormat/>
    <w:rsid w:val="003E2BA5"/>
    <w:rPr>
      <w:rFonts w:ascii="Menlo" w:hAnsi="Menlo"/>
      <w:b w:val="0"/>
      <w:i w:val="0"/>
      <w:noProof/>
      <w:color w:val="1F4E79" w:themeColor="accent5" w:themeShade="80"/>
      <w:sz w:val="18"/>
      <w:lang w:val="en-US"/>
    </w:rPr>
  </w:style>
  <w:style w:type="paragraph" w:customStyle="1" w:styleId="CustomHeading3">
    <w:name w:val="Custom Heading 3"/>
    <w:basedOn w:val="Heading3"/>
    <w:autoRedefine/>
    <w:qFormat/>
    <w:rsid w:val="00D54021"/>
    <w:pPr>
      <w:numPr>
        <w:numId w:val="31"/>
      </w:numPr>
      <w:spacing w:after="120"/>
    </w:pPr>
    <w:rPr>
      <w:b/>
      <w:color w:val="CD4A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rest-template-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leiner/Library/Group%20Containers/UBF8T346G9.Office/User%20Content.localized/Templates.localized/Learning%20Bas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42D189-8991-1F4D-8784-1ADDF7D3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Learning Base Template.dotx</Template>
  <TotalTime>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Kleiner, Jonathan-Can</cp:lastModifiedBy>
  <cp:revision>1</cp:revision>
  <dcterms:created xsi:type="dcterms:W3CDTF">2021-08-29T09:07:00Z</dcterms:created>
  <dcterms:modified xsi:type="dcterms:W3CDTF">2021-08-29T09:08:00Z</dcterms:modified>
</cp:coreProperties>
</file>