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D0C0" w14:textId="4B918346" w:rsidR="009E57C1" w:rsidRPr="00804799" w:rsidRDefault="00682BDE" w:rsidP="00200266">
      <w:pPr>
        <w:pStyle w:val="Title"/>
        <w:jc w:val="center"/>
        <w:rPr>
          <w:lang w:val="en-US"/>
        </w:rPr>
      </w:pPr>
      <w:r w:rsidRPr="00804799">
        <w:rPr>
          <w:lang w:val="en-US"/>
        </w:rPr>
        <w:t>Keycloak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n-GB" w:bidi="ar-SA"/>
        </w:rPr>
      </w:sdtEndPr>
      <w:sdtContent>
        <w:p w14:paraId="640A0F98" w14:textId="77777777" w:rsidR="00CC4FC2" w:rsidRPr="00804799" w:rsidRDefault="00CC4FC2">
          <w:pPr>
            <w:pStyle w:val="TOCHeading"/>
            <w:rPr>
              <w:lang w:val="en-US"/>
            </w:rPr>
          </w:pPr>
          <w:r w:rsidRPr="00804799">
            <w:rPr>
              <w:lang w:val="en-US"/>
            </w:rPr>
            <w:t>Table of Contents</w:t>
          </w:r>
        </w:p>
        <w:p w14:paraId="71051CBF" w14:textId="77777777" w:rsidR="00FD242B" w:rsidRPr="00804799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lang w:val="en-US"/>
            </w:rPr>
          </w:pPr>
          <w:r w:rsidRPr="00804799">
            <w:rPr>
              <w:b w:val="0"/>
              <w:bCs w:val="0"/>
              <w:lang w:val="en-US"/>
            </w:rPr>
            <w:fldChar w:fldCharType="begin"/>
          </w:r>
          <w:r w:rsidRPr="00804799">
            <w:rPr>
              <w:lang w:val="en-US"/>
            </w:rPr>
            <w:instrText xml:space="preserve"> TOC \o "1-3" \h \z \u </w:instrText>
          </w:r>
          <w:r w:rsidRPr="00804799">
            <w:rPr>
              <w:b w:val="0"/>
              <w:bCs w:val="0"/>
              <w:lang w:val="en-US"/>
            </w:rPr>
            <w:fldChar w:fldCharType="separate"/>
          </w:r>
          <w:hyperlink w:anchor="_Toc71877143" w:history="1">
            <w:r w:rsidR="00FD242B" w:rsidRPr="00804799">
              <w:rPr>
                <w:rStyle w:val="Hyperlink"/>
                <w:rFonts w:eastAsiaTheme="majorEastAsia"/>
                <w:lang w:val="en-US"/>
              </w:rPr>
              <w:t>1</w:t>
            </w:r>
            <w:r w:rsidR="00FD242B" w:rsidRPr="00804799">
              <w:rPr>
                <w:rFonts w:eastAsiaTheme="minorEastAsia" w:cstheme="minorBidi"/>
                <w:b w:val="0"/>
                <w:bCs w:val="0"/>
                <w:i w:val="0"/>
                <w:iCs w:val="0"/>
                <w:lang w:val="en-US"/>
              </w:rPr>
              <w:tab/>
            </w:r>
            <w:r w:rsidR="00FD242B" w:rsidRPr="00804799">
              <w:rPr>
                <w:rStyle w:val="Hyperlink"/>
                <w:rFonts w:eastAsiaTheme="majorEastAsia"/>
                <w:lang w:val="en-US"/>
              </w:rPr>
              <w:t>Introduction to TODO for Developers</w:t>
            </w:r>
            <w:r w:rsidR="00FD242B" w:rsidRPr="00804799">
              <w:rPr>
                <w:webHidden/>
                <w:lang w:val="en-US"/>
              </w:rPr>
              <w:tab/>
            </w:r>
            <w:r w:rsidR="00FD242B" w:rsidRPr="00804799">
              <w:rPr>
                <w:webHidden/>
                <w:lang w:val="en-US"/>
              </w:rPr>
              <w:fldChar w:fldCharType="begin"/>
            </w:r>
            <w:r w:rsidR="00FD242B" w:rsidRPr="00804799">
              <w:rPr>
                <w:webHidden/>
                <w:lang w:val="en-US"/>
              </w:rPr>
              <w:instrText xml:space="preserve"> PAGEREF _Toc71877143 \h </w:instrText>
            </w:r>
            <w:r w:rsidR="00FD242B" w:rsidRPr="00804799">
              <w:rPr>
                <w:webHidden/>
                <w:lang w:val="en-US"/>
              </w:rPr>
            </w:r>
            <w:r w:rsidR="00FD242B" w:rsidRPr="00804799">
              <w:rPr>
                <w:webHidden/>
                <w:lang w:val="en-US"/>
              </w:rPr>
              <w:fldChar w:fldCharType="separate"/>
            </w:r>
            <w:r w:rsidR="00FD242B" w:rsidRPr="00804799">
              <w:rPr>
                <w:webHidden/>
                <w:lang w:val="en-US"/>
              </w:rPr>
              <w:t>2</w:t>
            </w:r>
            <w:r w:rsidR="00FD242B" w:rsidRPr="00804799">
              <w:rPr>
                <w:webHidden/>
                <w:lang w:val="en-US"/>
              </w:rPr>
              <w:fldChar w:fldCharType="end"/>
            </w:r>
          </w:hyperlink>
        </w:p>
        <w:p w14:paraId="6C2CC61E" w14:textId="77777777" w:rsidR="00FD242B" w:rsidRPr="00804799" w:rsidRDefault="006B4EF0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val="en-US"/>
            </w:rPr>
          </w:pPr>
          <w:hyperlink w:anchor="_Toc71877144" w:history="1">
            <w:r w:rsidR="00FD242B" w:rsidRPr="00804799">
              <w:rPr>
                <w:rStyle w:val="Hyperlink"/>
                <w:rFonts w:eastAsiaTheme="majorEastAsia"/>
                <w:lang w:val="en-US"/>
              </w:rPr>
              <w:t>1.1</w:t>
            </w:r>
            <w:r w:rsidR="00FD242B" w:rsidRPr="00804799">
              <w:rPr>
                <w:rFonts w:eastAsiaTheme="minorEastAsia" w:cstheme="minorBidi"/>
                <w:b w:val="0"/>
                <w:bCs w:val="0"/>
                <w:sz w:val="24"/>
                <w:szCs w:val="24"/>
                <w:lang w:val="en-US"/>
              </w:rPr>
              <w:tab/>
            </w:r>
            <w:r w:rsidR="00FD242B" w:rsidRPr="00804799">
              <w:rPr>
                <w:rStyle w:val="Hyperlink"/>
                <w:rFonts w:eastAsiaTheme="majorEastAsia"/>
                <w:lang w:val="en-US"/>
              </w:rPr>
              <w:t>Heading 2</w:t>
            </w:r>
            <w:r w:rsidR="00FD242B" w:rsidRPr="00804799">
              <w:rPr>
                <w:webHidden/>
                <w:lang w:val="en-US"/>
              </w:rPr>
              <w:tab/>
            </w:r>
            <w:r w:rsidR="00FD242B" w:rsidRPr="00804799">
              <w:rPr>
                <w:webHidden/>
                <w:lang w:val="en-US"/>
              </w:rPr>
              <w:fldChar w:fldCharType="begin"/>
            </w:r>
            <w:r w:rsidR="00FD242B" w:rsidRPr="00804799">
              <w:rPr>
                <w:webHidden/>
                <w:lang w:val="en-US"/>
              </w:rPr>
              <w:instrText xml:space="preserve"> PAGEREF _Toc71877144 \h </w:instrText>
            </w:r>
            <w:r w:rsidR="00FD242B" w:rsidRPr="00804799">
              <w:rPr>
                <w:webHidden/>
                <w:lang w:val="en-US"/>
              </w:rPr>
            </w:r>
            <w:r w:rsidR="00FD242B" w:rsidRPr="00804799">
              <w:rPr>
                <w:webHidden/>
                <w:lang w:val="en-US"/>
              </w:rPr>
              <w:fldChar w:fldCharType="separate"/>
            </w:r>
            <w:r w:rsidR="00FD242B" w:rsidRPr="00804799">
              <w:rPr>
                <w:webHidden/>
                <w:lang w:val="en-US"/>
              </w:rPr>
              <w:t>2</w:t>
            </w:r>
            <w:r w:rsidR="00FD242B" w:rsidRPr="00804799">
              <w:rPr>
                <w:webHidden/>
                <w:lang w:val="en-US"/>
              </w:rPr>
              <w:fldChar w:fldCharType="end"/>
            </w:r>
          </w:hyperlink>
        </w:p>
        <w:p w14:paraId="0CB95B1F" w14:textId="77777777" w:rsidR="00FD242B" w:rsidRPr="00804799" w:rsidRDefault="006B4EF0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sz w:val="24"/>
              <w:szCs w:val="24"/>
              <w:lang w:val="en-US"/>
            </w:rPr>
          </w:pPr>
          <w:hyperlink w:anchor="_Toc71877145" w:history="1">
            <w:r w:rsidR="00FD242B" w:rsidRPr="00804799">
              <w:rPr>
                <w:rStyle w:val="Hyperlink"/>
                <w:rFonts w:eastAsiaTheme="majorEastAsia"/>
                <w:lang w:val="en-US"/>
              </w:rPr>
              <w:t>1.1.1</w:t>
            </w:r>
            <w:r w:rsidR="00FD242B" w:rsidRPr="00804799">
              <w:rPr>
                <w:rFonts w:eastAsiaTheme="minorEastAsia" w:cstheme="minorBidi"/>
                <w:sz w:val="24"/>
                <w:szCs w:val="24"/>
                <w:lang w:val="en-US"/>
              </w:rPr>
              <w:tab/>
            </w:r>
            <w:r w:rsidR="00FD242B" w:rsidRPr="00804799">
              <w:rPr>
                <w:rStyle w:val="Hyperlink"/>
                <w:rFonts w:eastAsiaTheme="majorEastAsia"/>
                <w:lang w:val="en-US"/>
              </w:rPr>
              <w:t>Heading 3.1</w:t>
            </w:r>
            <w:r w:rsidR="00FD242B" w:rsidRPr="00804799">
              <w:rPr>
                <w:webHidden/>
                <w:lang w:val="en-US"/>
              </w:rPr>
              <w:tab/>
            </w:r>
            <w:r w:rsidR="00FD242B" w:rsidRPr="00804799">
              <w:rPr>
                <w:webHidden/>
                <w:lang w:val="en-US"/>
              </w:rPr>
              <w:fldChar w:fldCharType="begin"/>
            </w:r>
            <w:r w:rsidR="00FD242B" w:rsidRPr="00804799">
              <w:rPr>
                <w:webHidden/>
                <w:lang w:val="en-US"/>
              </w:rPr>
              <w:instrText xml:space="preserve"> PAGEREF _Toc71877145 \h </w:instrText>
            </w:r>
            <w:r w:rsidR="00FD242B" w:rsidRPr="00804799">
              <w:rPr>
                <w:webHidden/>
                <w:lang w:val="en-US"/>
              </w:rPr>
            </w:r>
            <w:r w:rsidR="00FD242B" w:rsidRPr="00804799">
              <w:rPr>
                <w:webHidden/>
                <w:lang w:val="en-US"/>
              </w:rPr>
              <w:fldChar w:fldCharType="separate"/>
            </w:r>
            <w:r w:rsidR="00FD242B" w:rsidRPr="00804799">
              <w:rPr>
                <w:webHidden/>
                <w:lang w:val="en-US"/>
              </w:rPr>
              <w:t>2</w:t>
            </w:r>
            <w:r w:rsidR="00FD242B" w:rsidRPr="00804799">
              <w:rPr>
                <w:webHidden/>
                <w:lang w:val="en-US"/>
              </w:rPr>
              <w:fldChar w:fldCharType="end"/>
            </w:r>
          </w:hyperlink>
        </w:p>
        <w:p w14:paraId="3DE96F3B" w14:textId="77777777" w:rsidR="00FD242B" w:rsidRPr="00804799" w:rsidRDefault="006B4EF0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sz w:val="24"/>
              <w:szCs w:val="24"/>
              <w:lang w:val="en-US"/>
            </w:rPr>
          </w:pPr>
          <w:hyperlink w:anchor="_Toc71877146" w:history="1">
            <w:r w:rsidR="00FD242B" w:rsidRPr="00804799">
              <w:rPr>
                <w:rStyle w:val="Hyperlink"/>
                <w:rFonts w:eastAsiaTheme="majorEastAsia"/>
                <w:lang w:val="en-US"/>
              </w:rPr>
              <w:t>1.1.2</w:t>
            </w:r>
            <w:r w:rsidR="00FD242B" w:rsidRPr="00804799">
              <w:rPr>
                <w:rFonts w:eastAsiaTheme="minorEastAsia" w:cstheme="minorBidi"/>
                <w:sz w:val="24"/>
                <w:szCs w:val="24"/>
                <w:lang w:val="en-US"/>
              </w:rPr>
              <w:tab/>
            </w:r>
            <w:r w:rsidR="00FD242B" w:rsidRPr="00804799">
              <w:rPr>
                <w:rStyle w:val="Hyperlink"/>
                <w:rFonts w:eastAsiaTheme="majorEastAsia"/>
                <w:lang w:val="en-US"/>
              </w:rPr>
              <w:t>Heading 3.2</w:t>
            </w:r>
            <w:r w:rsidR="00FD242B" w:rsidRPr="00804799">
              <w:rPr>
                <w:webHidden/>
                <w:lang w:val="en-US"/>
              </w:rPr>
              <w:tab/>
            </w:r>
            <w:r w:rsidR="00FD242B" w:rsidRPr="00804799">
              <w:rPr>
                <w:webHidden/>
                <w:lang w:val="en-US"/>
              </w:rPr>
              <w:fldChar w:fldCharType="begin"/>
            </w:r>
            <w:r w:rsidR="00FD242B" w:rsidRPr="00804799">
              <w:rPr>
                <w:webHidden/>
                <w:lang w:val="en-US"/>
              </w:rPr>
              <w:instrText xml:space="preserve"> PAGEREF _Toc71877146 \h </w:instrText>
            </w:r>
            <w:r w:rsidR="00FD242B" w:rsidRPr="00804799">
              <w:rPr>
                <w:webHidden/>
                <w:lang w:val="en-US"/>
              </w:rPr>
            </w:r>
            <w:r w:rsidR="00FD242B" w:rsidRPr="00804799">
              <w:rPr>
                <w:webHidden/>
                <w:lang w:val="en-US"/>
              </w:rPr>
              <w:fldChar w:fldCharType="separate"/>
            </w:r>
            <w:r w:rsidR="00FD242B" w:rsidRPr="00804799">
              <w:rPr>
                <w:webHidden/>
                <w:lang w:val="en-US"/>
              </w:rPr>
              <w:t>2</w:t>
            </w:r>
            <w:r w:rsidR="00FD242B" w:rsidRPr="00804799">
              <w:rPr>
                <w:webHidden/>
                <w:lang w:val="en-US"/>
              </w:rPr>
              <w:fldChar w:fldCharType="end"/>
            </w:r>
          </w:hyperlink>
        </w:p>
        <w:p w14:paraId="3F5D0266" w14:textId="77777777" w:rsidR="00CC4FC2" w:rsidRPr="00804799" w:rsidRDefault="00CC4FC2">
          <w:pPr>
            <w:rPr>
              <w:lang w:val="en-US"/>
            </w:rPr>
          </w:pPr>
          <w:r w:rsidRPr="00804799">
            <w:rPr>
              <w:b/>
              <w:bCs/>
              <w:lang w:val="en-US"/>
            </w:rPr>
            <w:fldChar w:fldCharType="end"/>
          </w:r>
        </w:p>
      </w:sdtContent>
    </w:sdt>
    <w:p w14:paraId="6E31E655" w14:textId="77777777" w:rsidR="00D872BC" w:rsidRPr="00804799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B5E3E92" w14:textId="77777777" w:rsidR="00D872BC" w:rsidRPr="00804799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39932BE6" w14:textId="77777777" w:rsidR="00D872BC" w:rsidRPr="00804799" w:rsidRDefault="00D872BC">
      <w:pPr>
        <w:rPr>
          <w:rFonts w:ascii="Cantarell" w:hAnsi="Cantarell"/>
          <w:b/>
          <w:bCs/>
          <w:sz w:val="26"/>
          <w:szCs w:val="26"/>
          <w:lang w:val="en-US"/>
        </w:rPr>
      </w:pPr>
      <w:r w:rsidRPr="00804799">
        <w:rPr>
          <w:rFonts w:ascii="Cantarell" w:hAnsi="Cantarell"/>
          <w:b/>
          <w:bCs/>
          <w:sz w:val="26"/>
          <w:szCs w:val="26"/>
          <w:lang w:val="en-US"/>
        </w:rPr>
        <w:br w:type="page"/>
      </w:r>
    </w:p>
    <w:p w14:paraId="5E07ED9F" w14:textId="77777777" w:rsidR="002D2F3E" w:rsidRPr="00804799" w:rsidRDefault="00067489" w:rsidP="009057B8">
      <w:pPr>
        <w:pStyle w:val="Title"/>
        <w:jc w:val="center"/>
        <w:rPr>
          <w:lang w:val="en-US"/>
        </w:rPr>
      </w:pPr>
      <w:r w:rsidRPr="00804799">
        <w:rPr>
          <w:lang w:val="en-US"/>
        </w:rPr>
        <w:lastRenderedPageBreak/>
        <w:t>TODO</w:t>
      </w:r>
      <w:r w:rsidR="002D2F3E" w:rsidRPr="00804799">
        <w:rPr>
          <w:lang w:val="en-US"/>
        </w:rPr>
        <w:t xml:space="preserve"> Basics</w:t>
      </w:r>
    </w:p>
    <w:p w14:paraId="7133C925" w14:textId="77777777" w:rsidR="009057B8" w:rsidRPr="00804799" w:rsidRDefault="009057B8" w:rsidP="00200266">
      <w:pPr>
        <w:pStyle w:val="CustomNormal"/>
        <w:rPr>
          <w:lang w:val="en-US"/>
        </w:rPr>
      </w:pPr>
    </w:p>
    <w:p w14:paraId="6AB88F38" w14:textId="77777777" w:rsidR="006A2FE7" w:rsidRPr="00804799" w:rsidRDefault="00890931" w:rsidP="0001068B">
      <w:pPr>
        <w:pStyle w:val="CustomNormal"/>
        <w:rPr>
          <w:lang w:val="en-US"/>
        </w:rPr>
      </w:pPr>
      <w:r w:rsidRPr="00804799">
        <w:rPr>
          <w:lang w:val="en-US"/>
        </w:rPr>
        <w:t>TODO</w:t>
      </w:r>
      <w:r w:rsidR="0001068B" w:rsidRPr="00804799">
        <w:rPr>
          <w:lang w:val="en-US"/>
        </w:rPr>
        <w:t xml:space="preserve"> is a blocking, … programming language</w:t>
      </w:r>
    </w:p>
    <w:p w14:paraId="455B3E12" w14:textId="77777777" w:rsidR="0001068B" w:rsidRPr="00804799" w:rsidRDefault="0001068B" w:rsidP="0001068B">
      <w:pPr>
        <w:pStyle w:val="CustomNormal"/>
        <w:rPr>
          <w:lang w:val="en-US"/>
        </w:rPr>
      </w:pPr>
    </w:p>
    <w:p w14:paraId="58691380" w14:textId="77777777" w:rsidR="0089252E" w:rsidRPr="00804799" w:rsidRDefault="00E144ED" w:rsidP="00E144ED">
      <w:pPr>
        <w:pStyle w:val="CustomHeading1"/>
        <w:rPr>
          <w:bCs/>
          <w:lang w:val="en-US"/>
        </w:rPr>
      </w:pPr>
      <w:bookmarkStart w:id="0" w:name="_Toc71877143"/>
      <w:r w:rsidRPr="00804799">
        <w:rPr>
          <w:lang w:val="en-US"/>
        </w:rPr>
        <w:t xml:space="preserve">Introduction </w:t>
      </w:r>
      <w:r w:rsidR="00890931" w:rsidRPr="00804799">
        <w:rPr>
          <w:lang w:val="en-US"/>
        </w:rPr>
        <w:t>to TODO</w:t>
      </w:r>
      <w:r w:rsidRPr="00804799">
        <w:rPr>
          <w:lang w:val="en-US"/>
        </w:rPr>
        <w:t xml:space="preserve"> for Developers</w:t>
      </w:r>
      <w:bookmarkEnd w:id="0"/>
    </w:p>
    <w:p w14:paraId="521E02F8" w14:textId="77777777" w:rsidR="00E144ED" w:rsidRPr="00804799" w:rsidRDefault="00067489" w:rsidP="00067489">
      <w:pPr>
        <w:pStyle w:val="CustomNormal"/>
        <w:rPr>
          <w:lang w:val="en-US"/>
        </w:rPr>
      </w:pPr>
      <w:r w:rsidRPr="00804799">
        <w:rPr>
          <w:lang w:val="en-US"/>
        </w:rPr>
        <w:t>Some text</w:t>
      </w:r>
    </w:p>
    <w:p w14:paraId="6464CC64" w14:textId="77777777" w:rsidR="00067489" w:rsidRPr="00804799" w:rsidRDefault="00067489" w:rsidP="00067489">
      <w:pPr>
        <w:pStyle w:val="CustomHeading2"/>
        <w:rPr>
          <w:lang w:val="en-US"/>
        </w:rPr>
      </w:pPr>
      <w:bookmarkStart w:id="1" w:name="_Toc71877144"/>
      <w:r w:rsidRPr="00804799">
        <w:rPr>
          <w:lang w:val="en-US"/>
        </w:rPr>
        <w:t>Heading 2</w:t>
      </w:r>
      <w:bookmarkEnd w:id="1"/>
    </w:p>
    <w:p w14:paraId="3FCBA265" w14:textId="6858EB69" w:rsidR="00067489" w:rsidRPr="00804799" w:rsidRDefault="00067489" w:rsidP="00682BDE">
      <w:pPr>
        <w:pStyle w:val="CustomNormal"/>
        <w:rPr>
          <w:lang w:val="en-US"/>
        </w:rPr>
      </w:pPr>
      <w:r w:rsidRPr="00804799">
        <w:rPr>
          <w:lang w:val="en-US"/>
        </w:rPr>
        <w:t>Some more text</w:t>
      </w:r>
    </w:p>
    <w:p w14:paraId="364C08C4" w14:textId="1DF91714" w:rsidR="00682BDE" w:rsidRPr="00804799" w:rsidRDefault="00682BDE" w:rsidP="00682BDE">
      <w:pPr>
        <w:pStyle w:val="CustomNormal"/>
        <w:rPr>
          <w:lang w:val="en-US"/>
        </w:rPr>
      </w:pPr>
    </w:p>
    <w:p w14:paraId="77F725DD" w14:textId="41C4B79E" w:rsidR="00682BDE" w:rsidRPr="00804799" w:rsidRDefault="00682BDE" w:rsidP="00682BDE">
      <w:pPr>
        <w:pStyle w:val="CustomNormal"/>
        <w:rPr>
          <w:lang w:val="en-US"/>
        </w:rPr>
      </w:pPr>
      <w:r w:rsidRPr="00804799">
        <w:rPr>
          <w:lang w:val="en-US"/>
        </w:rPr>
        <w:t>TODO</w:t>
      </w:r>
    </w:p>
    <w:p w14:paraId="32C4EEE8" w14:textId="4F8A50FB" w:rsidR="00682BDE" w:rsidRPr="00804799" w:rsidRDefault="006B4EF0" w:rsidP="00682BDE">
      <w:pPr>
        <w:pStyle w:val="CustomNormal"/>
        <w:rPr>
          <w:rStyle w:val="Hyperlink"/>
          <w:lang w:val="en-US"/>
        </w:rPr>
      </w:pPr>
      <w:hyperlink r:id="rId8" w:history="1">
        <w:r w:rsidR="00682BDE" w:rsidRPr="00804799">
          <w:rPr>
            <w:rStyle w:val="Hyperlink"/>
            <w:lang w:val="en-US"/>
          </w:rPr>
          <w:t>https://www.thomasvitale.com/spring-security-keycloak/</w:t>
        </w:r>
      </w:hyperlink>
    </w:p>
    <w:p w14:paraId="08518261" w14:textId="023764BE" w:rsidR="009A6343" w:rsidRPr="00804799" w:rsidRDefault="009A6343" w:rsidP="00682BDE">
      <w:pPr>
        <w:pStyle w:val="CustomNormal"/>
        <w:rPr>
          <w:lang w:val="en-US"/>
        </w:rPr>
      </w:pPr>
      <w:hyperlink r:id="rId9" w:history="1">
        <w:r w:rsidRPr="00804799">
          <w:rPr>
            <w:rStyle w:val="Hyperlink"/>
            <w:lang w:val="en-US"/>
          </w:rPr>
          <w:t>https://blog.codecentric.de/2017/09/keycloak-und-spring-security-teil-2-integration-von-keycloak-in-spring-security/</w:t>
        </w:r>
      </w:hyperlink>
      <w:r w:rsidRPr="00804799">
        <w:rPr>
          <w:lang w:val="en-US"/>
        </w:rPr>
        <w:t xml:space="preserve"> </w:t>
      </w:r>
    </w:p>
    <w:p w14:paraId="16CA659E" w14:textId="77777777" w:rsidR="00682BDE" w:rsidRPr="00804799" w:rsidRDefault="00682BDE" w:rsidP="00682BDE">
      <w:pPr>
        <w:pStyle w:val="CustomNormal"/>
        <w:rPr>
          <w:lang w:val="en-US"/>
        </w:rPr>
      </w:pPr>
    </w:p>
    <w:p w14:paraId="0221E12D" w14:textId="77777777" w:rsidR="00DC6B3D" w:rsidRPr="00804799" w:rsidRDefault="00DC6B3D" w:rsidP="0095237B">
      <w:pPr>
        <w:rPr>
          <w:rFonts w:ascii="Cantarell" w:hAnsi="Cantarell"/>
          <w:sz w:val="21"/>
          <w:szCs w:val="21"/>
          <w:lang w:val="en-US"/>
        </w:rPr>
      </w:pPr>
    </w:p>
    <w:p w14:paraId="55470AFD" w14:textId="516CC9BA" w:rsidR="0019136F" w:rsidRPr="00804799" w:rsidRDefault="0019136F" w:rsidP="0019136F">
      <w:pPr>
        <w:pStyle w:val="CustomNormal"/>
        <w:numPr>
          <w:ilvl w:val="0"/>
          <w:numId w:val="32"/>
        </w:numPr>
        <w:rPr>
          <w:lang w:val="en-US"/>
        </w:rPr>
      </w:pPr>
      <w:r w:rsidRPr="00804799">
        <w:rPr>
          <w:lang w:val="en-US"/>
        </w:rPr>
        <w:t>Show bare minimum keycloak config</w:t>
      </w:r>
    </w:p>
    <w:p w14:paraId="5583C800" w14:textId="13A78F24" w:rsidR="003E593D" w:rsidRPr="00804799" w:rsidRDefault="003E593D" w:rsidP="0019136F">
      <w:pPr>
        <w:pStyle w:val="CustomNormal"/>
        <w:numPr>
          <w:ilvl w:val="0"/>
          <w:numId w:val="32"/>
        </w:numPr>
        <w:rPr>
          <w:lang w:val="en-US"/>
        </w:rPr>
      </w:pPr>
      <w:r w:rsidRPr="00804799">
        <w:rPr>
          <w:lang w:val="en-US"/>
        </w:rPr>
        <w:t>Multiple microservices all using keycloak</w:t>
      </w:r>
      <w:r w:rsidR="00253798" w:rsidRPr="00804799">
        <w:rPr>
          <w:lang w:val="en-US"/>
        </w:rPr>
        <w:t xml:space="preserve">- </w:t>
      </w:r>
      <w:hyperlink r:id="rId10" w:history="1">
        <w:r w:rsidR="00253798" w:rsidRPr="00804799">
          <w:rPr>
            <w:rStyle w:val="Hyperlink"/>
            <w:lang w:val="en-US"/>
          </w:rPr>
          <w:t>https://www.youtube.com/watch?v=Bdg_DjuoX0A&amp;list=RDCMUC7noUdfWp-ukXUlAsJnSm-Q&amp;index=4</w:t>
        </w:r>
      </w:hyperlink>
      <w:r w:rsidR="00253798" w:rsidRPr="00804799">
        <w:rPr>
          <w:lang w:val="en-US"/>
        </w:rPr>
        <w:t xml:space="preserve"> </w:t>
      </w:r>
    </w:p>
    <w:p w14:paraId="1E2B1C44" w14:textId="06D1AC24" w:rsidR="00253798" w:rsidRPr="00804799" w:rsidRDefault="000A1D33" w:rsidP="0019136F">
      <w:pPr>
        <w:pStyle w:val="CustomNormal"/>
        <w:numPr>
          <w:ilvl w:val="0"/>
          <w:numId w:val="32"/>
        </w:numPr>
        <w:rPr>
          <w:lang w:val="en-US"/>
        </w:rPr>
      </w:pPr>
      <w:r w:rsidRPr="00804799">
        <w:rPr>
          <w:lang w:val="en-US"/>
        </w:rPr>
        <w:t>Service-to-Service authentication</w:t>
      </w:r>
      <w:r w:rsidRPr="00804799">
        <w:rPr>
          <w:lang w:val="en-US"/>
        </w:rPr>
        <w:t xml:space="preserve"> is the same thing?</w:t>
      </w:r>
    </w:p>
    <w:p w14:paraId="7605919C" w14:textId="4B8DD9E3" w:rsidR="0019136F" w:rsidRPr="00804799" w:rsidRDefault="0019136F" w:rsidP="0019136F">
      <w:pPr>
        <w:pStyle w:val="CustomNormal"/>
        <w:numPr>
          <w:ilvl w:val="0"/>
          <w:numId w:val="32"/>
        </w:numPr>
        <w:rPr>
          <w:lang w:val="en-US"/>
        </w:rPr>
      </w:pPr>
      <w:r w:rsidRPr="00804799">
        <w:rPr>
          <w:lang w:val="en-US"/>
        </w:rPr>
        <w:t>Method level security here or in spring security document???</w:t>
      </w:r>
    </w:p>
    <w:sectPr w:rsidR="0019136F" w:rsidRPr="00804799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9583B" w14:textId="77777777" w:rsidR="006B4EF0" w:rsidRDefault="006B4EF0">
      <w:r>
        <w:separator/>
      </w:r>
    </w:p>
  </w:endnote>
  <w:endnote w:type="continuationSeparator" w:id="0">
    <w:p w14:paraId="5A7B090D" w14:textId="77777777" w:rsidR="006B4EF0" w:rsidRDefault="006B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812E" w14:textId="77777777" w:rsidR="006B4EF0" w:rsidRDefault="006B4EF0">
      <w:r>
        <w:rPr>
          <w:color w:val="000000"/>
        </w:rPr>
        <w:separator/>
      </w:r>
    </w:p>
  </w:footnote>
  <w:footnote w:type="continuationSeparator" w:id="0">
    <w:p w14:paraId="18B123C8" w14:textId="77777777" w:rsidR="006B4EF0" w:rsidRDefault="006B4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777AB6"/>
    <w:multiLevelType w:val="multilevel"/>
    <w:tmpl w:val="0809001F"/>
    <w:numStyleLink w:val="111111"/>
  </w:abstractNum>
  <w:abstractNum w:abstractNumId="6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8F01865"/>
    <w:multiLevelType w:val="multilevel"/>
    <w:tmpl w:val="0809001F"/>
    <w:numStyleLink w:val="111111"/>
  </w:abstractNum>
  <w:abstractNum w:abstractNumId="14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625AE"/>
    <w:multiLevelType w:val="hybridMultilevel"/>
    <w:tmpl w:val="679AF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21"/>
  </w:num>
  <w:num w:numId="4">
    <w:abstractNumId w:val="10"/>
  </w:num>
  <w:num w:numId="5">
    <w:abstractNumId w:val="27"/>
  </w:num>
  <w:num w:numId="6">
    <w:abstractNumId w:val="26"/>
  </w:num>
  <w:num w:numId="7">
    <w:abstractNumId w:val="18"/>
  </w:num>
  <w:num w:numId="8">
    <w:abstractNumId w:val="3"/>
  </w:num>
  <w:num w:numId="9">
    <w:abstractNumId w:val="9"/>
  </w:num>
  <w:num w:numId="10">
    <w:abstractNumId w:val="11"/>
  </w:num>
  <w:num w:numId="11">
    <w:abstractNumId w:val="20"/>
  </w:num>
  <w:num w:numId="12">
    <w:abstractNumId w:val="22"/>
  </w:num>
  <w:num w:numId="13">
    <w:abstractNumId w:val="1"/>
  </w:num>
  <w:num w:numId="14">
    <w:abstractNumId w:val="6"/>
  </w:num>
  <w:num w:numId="15">
    <w:abstractNumId w:val="0"/>
  </w:num>
  <w:num w:numId="16">
    <w:abstractNumId w:val="28"/>
  </w:num>
  <w:num w:numId="17">
    <w:abstractNumId w:val="5"/>
  </w:num>
  <w:num w:numId="18">
    <w:abstractNumId w:val="23"/>
  </w:num>
  <w:num w:numId="19">
    <w:abstractNumId w:val="13"/>
  </w:num>
  <w:num w:numId="20">
    <w:abstractNumId w:val="26"/>
    <w:lvlOverride w:ilvl="0">
      <w:startOverride w:val="2"/>
    </w:lvlOverride>
    <w:lvlOverride w:ilvl="1">
      <w:startOverride w:val="1"/>
    </w:lvlOverride>
  </w:num>
  <w:num w:numId="21">
    <w:abstractNumId w:val="16"/>
  </w:num>
  <w:num w:numId="22">
    <w:abstractNumId w:val="24"/>
  </w:num>
  <w:num w:numId="23">
    <w:abstractNumId w:val="30"/>
  </w:num>
  <w:num w:numId="24">
    <w:abstractNumId w:val="14"/>
  </w:num>
  <w:num w:numId="25">
    <w:abstractNumId w:val="4"/>
  </w:num>
  <w:num w:numId="26">
    <w:abstractNumId w:val="29"/>
  </w:num>
  <w:num w:numId="27">
    <w:abstractNumId w:val="8"/>
  </w:num>
  <w:num w:numId="28">
    <w:abstractNumId w:val="15"/>
  </w:num>
  <w:num w:numId="29">
    <w:abstractNumId w:val="7"/>
  </w:num>
  <w:num w:numId="30">
    <w:abstractNumId w:val="2"/>
  </w:num>
  <w:num w:numId="31">
    <w:abstractNumId w:val="1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DE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1D33"/>
    <w:rsid w:val="000A61C9"/>
    <w:rsid w:val="000B78DF"/>
    <w:rsid w:val="000D56AD"/>
    <w:rsid w:val="000E3235"/>
    <w:rsid w:val="000F323C"/>
    <w:rsid w:val="00121F7D"/>
    <w:rsid w:val="00134EFF"/>
    <w:rsid w:val="00141F87"/>
    <w:rsid w:val="00142A0B"/>
    <w:rsid w:val="00147348"/>
    <w:rsid w:val="0016406F"/>
    <w:rsid w:val="00172214"/>
    <w:rsid w:val="0017464C"/>
    <w:rsid w:val="00181EA9"/>
    <w:rsid w:val="0019136F"/>
    <w:rsid w:val="001B149F"/>
    <w:rsid w:val="001B1651"/>
    <w:rsid w:val="001D14EA"/>
    <w:rsid w:val="001D33C8"/>
    <w:rsid w:val="001E66AF"/>
    <w:rsid w:val="00200266"/>
    <w:rsid w:val="00202123"/>
    <w:rsid w:val="00236138"/>
    <w:rsid w:val="00241AA6"/>
    <w:rsid w:val="00253798"/>
    <w:rsid w:val="00261735"/>
    <w:rsid w:val="00264DC7"/>
    <w:rsid w:val="00272886"/>
    <w:rsid w:val="00281344"/>
    <w:rsid w:val="002A2865"/>
    <w:rsid w:val="002D01B1"/>
    <w:rsid w:val="002D2F3E"/>
    <w:rsid w:val="002E5286"/>
    <w:rsid w:val="00317426"/>
    <w:rsid w:val="003358CD"/>
    <w:rsid w:val="00340561"/>
    <w:rsid w:val="00353A0D"/>
    <w:rsid w:val="00383AD2"/>
    <w:rsid w:val="00390AAE"/>
    <w:rsid w:val="00397080"/>
    <w:rsid w:val="003A7823"/>
    <w:rsid w:val="003C0F90"/>
    <w:rsid w:val="003E2BA5"/>
    <w:rsid w:val="003E593D"/>
    <w:rsid w:val="003F7882"/>
    <w:rsid w:val="00401DE2"/>
    <w:rsid w:val="0040419B"/>
    <w:rsid w:val="004157C5"/>
    <w:rsid w:val="004460DB"/>
    <w:rsid w:val="00465632"/>
    <w:rsid w:val="00474886"/>
    <w:rsid w:val="00477A7D"/>
    <w:rsid w:val="004904E1"/>
    <w:rsid w:val="004E3D89"/>
    <w:rsid w:val="004E4C99"/>
    <w:rsid w:val="004F122E"/>
    <w:rsid w:val="004F7689"/>
    <w:rsid w:val="00502342"/>
    <w:rsid w:val="00504FBE"/>
    <w:rsid w:val="005260A5"/>
    <w:rsid w:val="00535593"/>
    <w:rsid w:val="005414E8"/>
    <w:rsid w:val="005600AB"/>
    <w:rsid w:val="00563D16"/>
    <w:rsid w:val="00583384"/>
    <w:rsid w:val="0058396F"/>
    <w:rsid w:val="00585463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82BDE"/>
    <w:rsid w:val="006833F2"/>
    <w:rsid w:val="00683FCA"/>
    <w:rsid w:val="0069067B"/>
    <w:rsid w:val="006966A4"/>
    <w:rsid w:val="006A2FE7"/>
    <w:rsid w:val="006B1384"/>
    <w:rsid w:val="006B4EF0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4799"/>
    <w:rsid w:val="00804F6F"/>
    <w:rsid w:val="00815C4F"/>
    <w:rsid w:val="00827BCA"/>
    <w:rsid w:val="00834EA0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F3F16"/>
    <w:rsid w:val="008F5348"/>
    <w:rsid w:val="009057B8"/>
    <w:rsid w:val="0095169C"/>
    <w:rsid w:val="0095237B"/>
    <w:rsid w:val="00961F7D"/>
    <w:rsid w:val="00981ABC"/>
    <w:rsid w:val="009861E1"/>
    <w:rsid w:val="00997021"/>
    <w:rsid w:val="009A6343"/>
    <w:rsid w:val="009A7883"/>
    <w:rsid w:val="009C5919"/>
    <w:rsid w:val="009D4261"/>
    <w:rsid w:val="009E57C1"/>
    <w:rsid w:val="009F2ABB"/>
    <w:rsid w:val="009F3723"/>
    <w:rsid w:val="009F6FD2"/>
    <w:rsid w:val="00A103A1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575AD"/>
    <w:rsid w:val="00B80C1B"/>
    <w:rsid w:val="00B86A27"/>
    <w:rsid w:val="00B95CB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4021"/>
    <w:rsid w:val="00D77E74"/>
    <w:rsid w:val="00D872BC"/>
    <w:rsid w:val="00DB1B97"/>
    <w:rsid w:val="00DC6B3D"/>
    <w:rsid w:val="00DD1D4B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482D"/>
    <w:rsid w:val="00F77E49"/>
    <w:rsid w:val="00F80B9D"/>
    <w:rsid w:val="00F86FC3"/>
    <w:rsid w:val="00F93091"/>
    <w:rsid w:val="00FA354A"/>
    <w:rsid w:val="00FB4077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2528C"/>
  <w15:docId w15:val="{69296365-B7F4-9E48-88AC-C2CD5C53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masvitale.com/spring-security-keycloa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dg_DjuoX0A&amp;list=RDCMUC7noUdfWp-ukXUlAsJnSm-Q&amp;index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odecentric.de/2017/09/keycloak-und-spring-security-teil-2-integration-von-keycloak-in-spring-securit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7</cp:revision>
  <dcterms:created xsi:type="dcterms:W3CDTF">2021-08-27T21:48:00Z</dcterms:created>
  <dcterms:modified xsi:type="dcterms:W3CDTF">2021-08-27T22:39:00Z</dcterms:modified>
</cp:coreProperties>
</file>