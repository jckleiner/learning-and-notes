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F343" w14:textId="14B6ACC0" w:rsidR="009E57C1" w:rsidRPr="00AF5FE3" w:rsidRDefault="00C8134A" w:rsidP="00200266">
      <w:pPr>
        <w:pStyle w:val="Title"/>
        <w:jc w:val="center"/>
        <w:rPr>
          <w:lang w:val="en-US"/>
        </w:rPr>
      </w:pPr>
      <w:r w:rsidRPr="00AF5FE3">
        <w:rPr>
          <w:lang w:val="en-US"/>
        </w:rPr>
        <w:t>Passwords (Salt + Pepper)</w:t>
      </w:r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val="en-US"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kern w:val="0"/>
          <w:lang w:eastAsia="en-GB" w:bidi="ar-SA"/>
        </w:rPr>
      </w:sdtEndPr>
      <w:sdtContent>
        <w:p w14:paraId="37D12EB4" w14:textId="77777777" w:rsidR="00CC4FC2" w:rsidRPr="00AF5FE3" w:rsidRDefault="00CC4FC2">
          <w:pPr>
            <w:pStyle w:val="TOCHeading"/>
            <w:rPr>
              <w:lang w:val="en-US"/>
            </w:rPr>
          </w:pPr>
          <w:r w:rsidRPr="00AF5FE3">
            <w:rPr>
              <w:lang w:val="en-US"/>
            </w:rPr>
            <w:t>Table of Contents</w:t>
          </w:r>
        </w:p>
        <w:p w14:paraId="6EF96F4D" w14:textId="77777777" w:rsidR="00FD242B" w:rsidRPr="00AF5FE3" w:rsidRDefault="00CC4FC2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lang w:val="en-US"/>
            </w:rPr>
          </w:pPr>
          <w:r w:rsidRPr="00AF5FE3">
            <w:rPr>
              <w:b w:val="0"/>
              <w:bCs w:val="0"/>
              <w:lang w:val="en-US"/>
            </w:rPr>
            <w:fldChar w:fldCharType="begin"/>
          </w:r>
          <w:r w:rsidRPr="00AF5FE3">
            <w:rPr>
              <w:lang w:val="en-US"/>
            </w:rPr>
            <w:instrText xml:space="preserve"> TOC \o "1-3" \h \z \u </w:instrText>
          </w:r>
          <w:r w:rsidRPr="00AF5FE3">
            <w:rPr>
              <w:b w:val="0"/>
              <w:bCs w:val="0"/>
              <w:lang w:val="en-US"/>
            </w:rPr>
            <w:fldChar w:fldCharType="separate"/>
          </w:r>
          <w:hyperlink w:anchor="_Toc71877143" w:history="1">
            <w:r w:rsidR="00FD242B" w:rsidRPr="00AF5FE3">
              <w:rPr>
                <w:rStyle w:val="Hyperlink"/>
                <w:rFonts w:eastAsiaTheme="majorEastAsia"/>
                <w:lang w:val="en-US"/>
              </w:rPr>
              <w:t>1</w:t>
            </w:r>
            <w:r w:rsidR="00FD242B" w:rsidRPr="00AF5FE3">
              <w:rPr>
                <w:rFonts w:eastAsiaTheme="minorEastAsia" w:cstheme="minorBidi"/>
                <w:b w:val="0"/>
                <w:bCs w:val="0"/>
                <w:i w:val="0"/>
                <w:iCs w:val="0"/>
                <w:lang w:val="en-US"/>
              </w:rPr>
              <w:tab/>
            </w:r>
            <w:r w:rsidR="00FD242B" w:rsidRPr="00AF5FE3">
              <w:rPr>
                <w:rStyle w:val="Hyperlink"/>
                <w:rFonts w:eastAsiaTheme="majorEastAsia"/>
                <w:lang w:val="en-US"/>
              </w:rPr>
              <w:t>Introduction to TODO for Developers</w:t>
            </w:r>
            <w:r w:rsidR="00FD242B" w:rsidRPr="00AF5FE3">
              <w:rPr>
                <w:webHidden/>
                <w:lang w:val="en-US"/>
              </w:rPr>
              <w:tab/>
            </w:r>
            <w:r w:rsidR="00FD242B" w:rsidRPr="00AF5FE3">
              <w:rPr>
                <w:webHidden/>
                <w:lang w:val="en-US"/>
              </w:rPr>
              <w:fldChar w:fldCharType="begin"/>
            </w:r>
            <w:r w:rsidR="00FD242B" w:rsidRPr="00AF5FE3">
              <w:rPr>
                <w:webHidden/>
                <w:lang w:val="en-US"/>
              </w:rPr>
              <w:instrText xml:space="preserve"> PAGEREF _Toc71877143 \h </w:instrText>
            </w:r>
            <w:r w:rsidR="00FD242B" w:rsidRPr="00AF5FE3">
              <w:rPr>
                <w:webHidden/>
                <w:lang w:val="en-US"/>
              </w:rPr>
            </w:r>
            <w:r w:rsidR="00FD242B" w:rsidRPr="00AF5FE3">
              <w:rPr>
                <w:webHidden/>
                <w:lang w:val="en-US"/>
              </w:rPr>
              <w:fldChar w:fldCharType="separate"/>
            </w:r>
            <w:r w:rsidR="00FD242B" w:rsidRPr="00AF5FE3">
              <w:rPr>
                <w:webHidden/>
                <w:lang w:val="en-US"/>
              </w:rPr>
              <w:t>2</w:t>
            </w:r>
            <w:r w:rsidR="00FD242B" w:rsidRPr="00AF5FE3">
              <w:rPr>
                <w:webHidden/>
                <w:lang w:val="en-US"/>
              </w:rPr>
              <w:fldChar w:fldCharType="end"/>
            </w:r>
          </w:hyperlink>
        </w:p>
        <w:p w14:paraId="722FDAD9" w14:textId="77777777" w:rsidR="00FD242B" w:rsidRPr="00AF5FE3" w:rsidRDefault="00330436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val="en-US"/>
            </w:rPr>
          </w:pPr>
          <w:hyperlink w:anchor="_Toc71877144" w:history="1">
            <w:r w:rsidR="00FD242B" w:rsidRPr="00AF5FE3">
              <w:rPr>
                <w:rStyle w:val="Hyperlink"/>
                <w:rFonts w:eastAsiaTheme="majorEastAsia"/>
                <w:lang w:val="en-US"/>
              </w:rPr>
              <w:t>1.1</w:t>
            </w:r>
            <w:r w:rsidR="00FD242B" w:rsidRPr="00AF5FE3">
              <w:rPr>
                <w:rFonts w:eastAsiaTheme="minorEastAsia" w:cstheme="minorBidi"/>
                <w:b w:val="0"/>
                <w:bCs w:val="0"/>
                <w:sz w:val="24"/>
                <w:szCs w:val="24"/>
                <w:lang w:val="en-US"/>
              </w:rPr>
              <w:tab/>
            </w:r>
            <w:r w:rsidR="00FD242B" w:rsidRPr="00AF5FE3">
              <w:rPr>
                <w:rStyle w:val="Hyperlink"/>
                <w:rFonts w:eastAsiaTheme="majorEastAsia"/>
                <w:lang w:val="en-US"/>
              </w:rPr>
              <w:t>Heading 2</w:t>
            </w:r>
            <w:r w:rsidR="00FD242B" w:rsidRPr="00AF5FE3">
              <w:rPr>
                <w:webHidden/>
                <w:lang w:val="en-US"/>
              </w:rPr>
              <w:tab/>
            </w:r>
            <w:r w:rsidR="00FD242B" w:rsidRPr="00AF5FE3">
              <w:rPr>
                <w:webHidden/>
                <w:lang w:val="en-US"/>
              </w:rPr>
              <w:fldChar w:fldCharType="begin"/>
            </w:r>
            <w:r w:rsidR="00FD242B" w:rsidRPr="00AF5FE3">
              <w:rPr>
                <w:webHidden/>
                <w:lang w:val="en-US"/>
              </w:rPr>
              <w:instrText xml:space="preserve"> PAGEREF _Toc71877144 \h </w:instrText>
            </w:r>
            <w:r w:rsidR="00FD242B" w:rsidRPr="00AF5FE3">
              <w:rPr>
                <w:webHidden/>
                <w:lang w:val="en-US"/>
              </w:rPr>
            </w:r>
            <w:r w:rsidR="00FD242B" w:rsidRPr="00AF5FE3">
              <w:rPr>
                <w:webHidden/>
                <w:lang w:val="en-US"/>
              </w:rPr>
              <w:fldChar w:fldCharType="separate"/>
            </w:r>
            <w:r w:rsidR="00FD242B" w:rsidRPr="00AF5FE3">
              <w:rPr>
                <w:webHidden/>
                <w:lang w:val="en-US"/>
              </w:rPr>
              <w:t>2</w:t>
            </w:r>
            <w:r w:rsidR="00FD242B" w:rsidRPr="00AF5FE3">
              <w:rPr>
                <w:webHidden/>
                <w:lang w:val="en-US"/>
              </w:rPr>
              <w:fldChar w:fldCharType="end"/>
            </w:r>
          </w:hyperlink>
        </w:p>
        <w:p w14:paraId="30EBBD08" w14:textId="77777777" w:rsidR="00FD242B" w:rsidRPr="00AF5FE3" w:rsidRDefault="00330436">
          <w:pPr>
            <w:pStyle w:val="TOC3"/>
            <w:tabs>
              <w:tab w:val="left" w:pos="1200"/>
              <w:tab w:val="right" w:leader="dot" w:pos="10674"/>
            </w:tabs>
            <w:rPr>
              <w:rFonts w:eastAsiaTheme="minorEastAsia" w:cstheme="minorBidi"/>
              <w:sz w:val="24"/>
              <w:szCs w:val="24"/>
              <w:lang w:val="en-US"/>
            </w:rPr>
          </w:pPr>
          <w:hyperlink w:anchor="_Toc71877145" w:history="1">
            <w:r w:rsidR="00FD242B" w:rsidRPr="00AF5FE3">
              <w:rPr>
                <w:rStyle w:val="Hyperlink"/>
                <w:rFonts w:eastAsiaTheme="majorEastAsia"/>
                <w:lang w:val="en-US"/>
              </w:rPr>
              <w:t>1.1.1</w:t>
            </w:r>
            <w:r w:rsidR="00FD242B" w:rsidRPr="00AF5FE3">
              <w:rPr>
                <w:rFonts w:eastAsiaTheme="minorEastAsia" w:cstheme="minorBidi"/>
                <w:sz w:val="24"/>
                <w:szCs w:val="24"/>
                <w:lang w:val="en-US"/>
              </w:rPr>
              <w:tab/>
            </w:r>
            <w:r w:rsidR="00FD242B" w:rsidRPr="00AF5FE3">
              <w:rPr>
                <w:rStyle w:val="Hyperlink"/>
                <w:rFonts w:eastAsiaTheme="majorEastAsia"/>
                <w:lang w:val="en-US"/>
              </w:rPr>
              <w:t>Heading 3.1</w:t>
            </w:r>
            <w:r w:rsidR="00FD242B" w:rsidRPr="00AF5FE3">
              <w:rPr>
                <w:webHidden/>
                <w:lang w:val="en-US"/>
              </w:rPr>
              <w:tab/>
            </w:r>
            <w:r w:rsidR="00FD242B" w:rsidRPr="00AF5FE3">
              <w:rPr>
                <w:webHidden/>
                <w:lang w:val="en-US"/>
              </w:rPr>
              <w:fldChar w:fldCharType="begin"/>
            </w:r>
            <w:r w:rsidR="00FD242B" w:rsidRPr="00AF5FE3">
              <w:rPr>
                <w:webHidden/>
                <w:lang w:val="en-US"/>
              </w:rPr>
              <w:instrText xml:space="preserve"> PAGEREF _Toc71877145 \h </w:instrText>
            </w:r>
            <w:r w:rsidR="00FD242B" w:rsidRPr="00AF5FE3">
              <w:rPr>
                <w:webHidden/>
                <w:lang w:val="en-US"/>
              </w:rPr>
            </w:r>
            <w:r w:rsidR="00FD242B" w:rsidRPr="00AF5FE3">
              <w:rPr>
                <w:webHidden/>
                <w:lang w:val="en-US"/>
              </w:rPr>
              <w:fldChar w:fldCharType="separate"/>
            </w:r>
            <w:r w:rsidR="00FD242B" w:rsidRPr="00AF5FE3">
              <w:rPr>
                <w:webHidden/>
                <w:lang w:val="en-US"/>
              </w:rPr>
              <w:t>2</w:t>
            </w:r>
            <w:r w:rsidR="00FD242B" w:rsidRPr="00AF5FE3">
              <w:rPr>
                <w:webHidden/>
                <w:lang w:val="en-US"/>
              </w:rPr>
              <w:fldChar w:fldCharType="end"/>
            </w:r>
          </w:hyperlink>
        </w:p>
        <w:p w14:paraId="5EBF9BAB" w14:textId="77777777" w:rsidR="00FD242B" w:rsidRPr="00AF5FE3" w:rsidRDefault="00330436">
          <w:pPr>
            <w:pStyle w:val="TOC3"/>
            <w:tabs>
              <w:tab w:val="left" w:pos="1200"/>
              <w:tab w:val="right" w:leader="dot" w:pos="10674"/>
            </w:tabs>
            <w:rPr>
              <w:rFonts w:eastAsiaTheme="minorEastAsia" w:cstheme="minorBidi"/>
              <w:sz w:val="24"/>
              <w:szCs w:val="24"/>
              <w:lang w:val="en-US"/>
            </w:rPr>
          </w:pPr>
          <w:hyperlink w:anchor="_Toc71877146" w:history="1">
            <w:r w:rsidR="00FD242B" w:rsidRPr="00AF5FE3">
              <w:rPr>
                <w:rStyle w:val="Hyperlink"/>
                <w:rFonts w:eastAsiaTheme="majorEastAsia"/>
                <w:lang w:val="en-US"/>
              </w:rPr>
              <w:t>1.1.2</w:t>
            </w:r>
            <w:r w:rsidR="00FD242B" w:rsidRPr="00AF5FE3">
              <w:rPr>
                <w:rFonts w:eastAsiaTheme="minorEastAsia" w:cstheme="minorBidi"/>
                <w:sz w:val="24"/>
                <w:szCs w:val="24"/>
                <w:lang w:val="en-US"/>
              </w:rPr>
              <w:tab/>
            </w:r>
            <w:r w:rsidR="00FD242B" w:rsidRPr="00AF5FE3">
              <w:rPr>
                <w:rStyle w:val="Hyperlink"/>
                <w:rFonts w:eastAsiaTheme="majorEastAsia"/>
                <w:lang w:val="en-US"/>
              </w:rPr>
              <w:t>Heading 3.2</w:t>
            </w:r>
            <w:r w:rsidR="00FD242B" w:rsidRPr="00AF5FE3">
              <w:rPr>
                <w:webHidden/>
                <w:lang w:val="en-US"/>
              </w:rPr>
              <w:tab/>
            </w:r>
            <w:r w:rsidR="00FD242B" w:rsidRPr="00AF5FE3">
              <w:rPr>
                <w:webHidden/>
                <w:lang w:val="en-US"/>
              </w:rPr>
              <w:fldChar w:fldCharType="begin"/>
            </w:r>
            <w:r w:rsidR="00FD242B" w:rsidRPr="00AF5FE3">
              <w:rPr>
                <w:webHidden/>
                <w:lang w:val="en-US"/>
              </w:rPr>
              <w:instrText xml:space="preserve"> PAGEREF _Toc71877146 \h </w:instrText>
            </w:r>
            <w:r w:rsidR="00FD242B" w:rsidRPr="00AF5FE3">
              <w:rPr>
                <w:webHidden/>
                <w:lang w:val="en-US"/>
              </w:rPr>
            </w:r>
            <w:r w:rsidR="00FD242B" w:rsidRPr="00AF5FE3">
              <w:rPr>
                <w:webHidden/>
                <w:lang w:val="en-US"/>
              </w:rPr>
              <w:fldChar w:fldCharType="separate"/>
            </w:r>
            <w:r w:rsidR="00FD242B" w:rsidRPr="00AF5FE3">
              <w:rPr>
                <w:webHidden/>
                <w:lang w:val="en-US"/>
              </w:rPr>
              <w:t>2</w:t>
            </w:r>
            <w:r w:rsidR="00FD242B" w:rsidRPr="00AF5FE3">
              <w:rPr>
                <w:webHidden/>
                <w:lang w:val="en-US"/>
              </w:rPr>
              <w:fldChar w:fldCharType="end"/>
            </w:r>
          </w:hyperlink>
        </w:p>
        <w:p w14:paraId="77C3DF10" w14:textId="77777777" w:rsidR="00CC4FC2" w:rsidRPr="00AF5FE3" w:rsidRDefault="00CC4FC2">
          <w:pPr>
            <w:rPr>
              <w:lang w:val="en-US"/>
            </w:rPr>
          </w:pPr>
          <w:r w:rsidRPr="00AF5FE3">
            <w:rPr>
              <w:b/>
              <w:bCs/>
              <w:lang w:val="en-US"/>
            </w:rPr>
            <w:fldChar w:fldCharType="end"/>
          </w:r>
        </w:p>
      </w:sdtContent>
    </w:sdt>
    <w:p w14:paraId="305150E4" w14:textId="77777777" w:rsidR="00D872BC" w:rsidRPr="00AF5FE3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3A98F9D8" w14:textId="77777777" w:rsidR="00D872BC" w:rsidRPr="00AF5FE3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19B5A418" w14:textId="77777777" w:rsidR="00D872BC" w:rsidRPr="00AF5FE3" w:rsidRDefault="00D872BC">
      <w:pPr>
        <w:rPr>
          <w:rFonts w:ascii="Cantarell" w:hAnsi="Cantarell"/>
          <w:b/>
          <w:bCs/>
          <w:sz w:val="26"/>
          <w:szCs w:val="26"/>
          <w:lang w:val="en-US"/>
        </w:rPr>
      </w:pPr>
      <w:r w:rsidRPr="00AF5FE3">
        <w:rPr>
          <w:rFonts w:ascii="Cantarell" w:hAnsi="Cantarell"/>
          <w:b/>
          <w:bCs/>
          <w:sz w:val="26"/>
          <w:szCs w:val="26"/>
          <w:lang w:val="en-US"/>
        </w:rPr>
        <w:br w:type="page"/>
      </w:r>
    </w:p>
    <w:p w14:paraId="0389125B" w14:textId="77777777" w:rsidR="009057B8" w:rsidRPr="00AF5FE3" w:rsidRDefault="009057B8" w:rsidP="003947D5">
      <w:pPr>
        <w:pStyle w:val="CustomNormal"/>
        <w:rPr>
          <w:lang w:val="en-US"/>
        </w:rPr>
      </w:pPr>
    </w:p>
    <w:p w14:paraId="3C91CD34" w14:textId="77777777" w:rsidR="006A2FE7" w:rsidRPr="00AF5FE3" w:rsidRDefault="00890931" w:rsidP="0001068B">
      <w:pPr>
        <w:pStyle w:val="CustomNormal"/>
        <w:rPr>
          <w:lang w:val="en-US"/>
        </w:rPr>
      </w:pPr>
      <w:r w:rsidRPr="00AF5FE3">
        <w:rPr>
          <w:lang w:val="en-US"/>
        </w:rPr>
        <w:t>TODO</w:t>
      </w:r>
      <w:r w:rsidR="0001068B" w:rsidRPr="00AF5FE3">
        <w:rPr>
          <w:lang w:val="en-US"/>
        </w:rPr>
        <w:t xml:space="preserve"> is a blocking, … programming language</w:t>
      </w:r>
    </w:p>
    <w:p w14:paraId="407A1ACF" w14:textId="77777777" w:rsidR="0001068B" w:rsidRPr="00AF5FE3" w:rsidRDefault="0001068B" w:rsidP="0001068B">
      <w:pPr>
        <w:pStyle w:val="CustomNormal"/>
        <w:rPr>
          <w:lang w:val="en-US"/>
        </w:rPr>
      </w:pPr>
    </w:p>
    <w:p w14:paraId="045A3F07" w14:textId="77777777" w:rsidR="00AB3FBD" w:rsidRPr="00AF5FE3" w:rsidRDefault="00AB3FBD" w:rsidP="00AB3FBD">
      <w:pPr>
        <w:pStyle w:val="CustomHeading1"/>
        <w:rPr>
          <w:lang w:val="en-US"/>
        </w:rPr>
      </w:pPr>
      <w:r w:rsidRPr="00AF5FE3">
        <w:rPr>
          <w:lang w:val="en-US"/>
        </w:rPr>
        <w:t>Saving Passwords the Proper Way</w:t>
      </w:r>
    </w:p>
    <w:p w14:paraId="22206741" w14:textId="1511A416" w:rsidR="000B3ED8" w:rsidRPr="00AF5FE3" w:rsidRDefault="00067489" w:rsidP="00FD328F">
      <w:pPr>
        <w:pStyle w:val="CustomNormal"/>
        <w:rPr>
          <w:lang w:val="en-US"/>
        </w:rPr>
      </w:pPr>
      <w:r w:rsidRPr="00AF5FE3">
        <w:rPr>
          <w:lang w:val="en-US"/>
        </w:rPr>
        <w:t>Some tex</w:t>
      </w:r>
      <w:r w:rsidR="00983826" w:rsidRPr="00AF5FE3">
        <w:rPr>
          <w:lang w:val="en-US"/>
        </w:rPr>
        <w:t>t</w:t>
      </w:r>
    </w:p>
    <w:p w14:paraId="79A356B3" w14:textId="77777777" w:rsidR="000B3ED8" w:rsidRPr="00AF5FE3" w:rsidRDefault="000B3ED8" w:rsidP="00E976CA">
      <w:pPr>
        <w:pStyle w:val="CustomNormal"/>
        <w:rPr>
          <w:lang w:val="en-US"/>
        </w:rPr>
      </w:pPr>
    </w:p>
    <w:p w14:paraId="0D63953B" w14:textId="77777777" w:rsidR="00DC6B3D" w:rsidRPr="00AF5FE3" w:rsidRDefault="00DC6B3D" w:rsidP="00E976CA">
      <w:pPr>
        <w:pStyle w:val="CustomNormal"/>
        <w:rPr>
          <w:lang w:val="en-US"/>
        </w:rPr>
      </w:pPr>
    </w:p>
    <w:p w14:paraId="7F60744F" w14:textId="3D88BB75" w:rsidR="00E976CA" w:rsidRPr="00AF5FE3" w:rsidRDefault="00134AD1" w:rsidP="00E976CA">
      <w:pPr>
        <w:pStyle w:val="CustomNormal"/>
        <w:rPr>
          <w:lang w:val="en-US"/>
        </w:rPr>
      </w:pPr>
      <w:r w:rsidRPr="00AF5FE3">
        <w:rPr>
          <w:color w:val="000000"/>
          <w:lang w:val="en-US"/>
        </w:rPr>
        <w:t>Passwords &amp; hash functions (Simply Explained)</w:t>
      </w:r>
      <w:r w:rsidRPr="00AF5FE3">
        <w:rPr>
          <w:color w:val="000000"/>
          <w:lang w:val="en-US"/>
        </w:rPr>
        <w:t xml:space="preserve">: </w:t>
      </w:r>
      <w:hyperlink r:id="rId8" w:history="1">
        <w:r w:rsidRPr="00AF5FE3">
          <w:rPr>
            <w:rStyle w:val="Hyperlink"/>
            <w:lang w:val="en-US"/>
          </w:rPr>
          <w:t>https://www.youtube.com/watch?v=cczlpiiu42M</w:t>
        </w:r>
      </w:hyperlink>
    </w:p>
    <w:p w14:paraId="5FDEEF97" w14:textId="77777777" w:rsidR="00134AD1" w:rsidRPr="00AF5FE3" w:rsidRDefault="00134AD1" w:rsidP="00E976CA">
      <w:pPr>
        <w:pStyle w:val="CustomNormal"/>
        <w:rPr>
          <w:color w:val="000000"/>
          <w:lang w:val="en-US"/>
        </w:rPr>
      </w:pPr>
    </w:p>
    <w:p w14:paraId="325B09AA" w14:textId="545334E3" w:rsidR="00E976CA" w:rsidRPr="00AF5FE3" w:rsidRDefault="00134AD1" w:rsidP="00E976CA">
      <w:pPr>
        <w:pStyle w:val="CustomNormal"/>
        <w:rPr>
          <w:lang w:val="en-US"/>
        </w:rPr>
      </w:pPr>
      <w:r w:rsidRPr="00AF5FE3">
        <w:rPr>
          <w:lang w:val="en-US"/>
        </w:rPr>
        <w:t>Protecting passwords with Salt &amp; Pepper | CISSP Answers</w:t>
      </w:r>
      <w:r w:rsidRPr="00AF5FE3">
        <w:rPr>
          <w:lang w:val="en-US"/>
        </w:rPr>
        <w:t xml:space="preserve">: </w:t>
      </w:r>
      <w:hyperlink r:id="rId9" w:history="1">
        <w:r w:rsidRPr="00AF5FE3">
          <w:rPr>
            <w:rStyle w:val="Hyperlink"/>
            <w:lang w:val="en-US"/>
          </w:rPr>
          <w:t>https://www.youtube.com/watch?v=eicDtA9Yu-A</w:t>
        </w:r>
      </w:hyperlink>
    </w:p>
    <w:p w14:paraId="056501FB" w14:textId="77777777" w:rsidR="00134AD1" w:rsidRPr="00AF5FE3" w:rsidRDefault="00134AD1" w:rsidP="00E976CA">
      <w:pPr>
        <w:pStyle w:val="CustomNormal"/>
        <w:rPr>
          <w:color w:val="000000"/>
          <w:lang w:val="en-US"/>
        </w:rPr>
      </w:pPr>
    </w:p>
    <w:p w14:paraId="698E881C" w14:textId="48C29379" w:rsidR="00E976CA" w:rsidRPr="00AF5FE3" w:rsidRDefault="00134AD1" w:rsidP="00E976CA">
      <w:pPr>
        <w:pStyle w:val="CustomNormal"/>
        <w:rPr>
          <w:lang w:val="en-US"/>
        </w:rPr>
      </w:pPr>
      <w:r w:rsidRPr="00AF5FE3">
        <w:rPr>
          <w:color w:val="000000"/>
          <w:lang w:val="en-US"/>
        </w:rPr>
        <w:t>Password Hashing: add salt + pepper or is salt enough?</w:t>
      </w:r>
      <w:r w:rsidRPr="00AF5FE3">
        <w:rPr>
          <w:color w:val="000000"/>
          <w:lang w:val="en-US"/>
        </w:rPr>
        <w:t xml:space="preserve">: </w:t>
      </w:r>
      <w:hyperlink r:id="rId10" w:history="1">
        <w:r w:rsidRPr="00AF5FE3">
          <w:rPr>
            <w:rStyle w:val="Hyperlink"/>
            <w:lang w:val="en-US"/>
          </w:rPr>
          <w:t>https://security.stackexchange.com/questions/3272/password-hashing-add-salt-pepper-or-is-salt-enough</w:t>
        </w:r>
      </w:hyperlink>
    </w:p>
    <w:p w14:paraId="1826E3AF" w14:textId="77777777" w:rsidR="00134AD1" w:rsidRPr="00AF5FE3" w:rsidRDefault="00134AD1" w:rsidP="00E976CA">
      <w:pPr>
        <w:pStyle w:val="CustomNormal"/>
        <w:rPr>
          <w:color w:val="000000"/>
          <w:lang w:val="en-US"/>
        </w:rPr>
      </w:pPr>
    </w:p>
    <w:p w14:paraId="1C0893B5" w14:textId="77777777" w:rsidR="00E976CA" w:rsidRPr="00AF5FE3" w:rsidRDefault="00E976CA" w:rsidP="00E976CA">
      <w:pPr>
        <w:pStyle w:val="CustomNormal"/>
        <w:rPr>
          <w:lang w:val="en-US"/>
        </w:rPr>
      </w:pPr>
    </w:p>
    <w:p w14:paraId="4060B3DA" w14:textId="77777777" w:rsidR="001B149F" w:rsidRPr="00AF5FE3" w:rsidRDefault="001B149F" w:rsidP="00E976CA">
      <w:pPr>
        <w:pStyle w:val="CustomNormal"/>
        <w:rPr>
          <w:lang w:val="en-US"/>
        </w:rPr>
      </w:pPr>
    </w:p>
    <w:sectPr w:rsidR="001B149F" w:rsidRPr="00AF5FE3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6176A" w14:textId="77777777" w:rsidR="00330436" w:rsidRDefault="00330436">
      <w:r>
        <w:separator/>
      </w:r>
    </w:p>
  </w:endnote>
  <w:endnote w:type="continuationSeparator" w:id="0">
    <w:p w14:paraId="4EAF10F8" w14:textId="77777777" w:rsidR="00330436" w:rsidRDefault="0033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=瓰㎮翰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50C16" w14:textId="77777777" w:rsidR="00330436" w:rsidRDefault="00330436">
      <w:r>
        <w:rPr>
          <w:color w:val="000000"/>
        </w:rPr>
        <w:separator/>
      </w:r>
    </w:p>
  </w:footnote>
  <w:footnote w:type="continuationSeparator" w:id="0">
    <w:p w14:paraId="0B1CABF0" w14:textId="77777777" w:rsidR="00330436" w:rsidRDefault="00330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E4F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777AB6"/>
    <w:multiLevelType w:val="multilevel"/>
    <w:tmpl w:val="0809001F"/>
    <w:numStyleLink w:val="111111"/>
  </w:abstractNum>
  <w:abstractNum w:abstractNumId="6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38F01865"/>
    <w:multiLevelType w:val="multilevel"/>
    <w:tmpl w:val="0809001F"/>
    <w:numStyleLink w:val="111111"/>
  </w:abstractNum>
  <w:abstractNum w:abstractNumId="14" w15:restartNumberingAfterBreak="0">
    <w:nsid w:val="3E592223"/>
    <w:multiLevelType w:val="multilevel"/>
    <w:tmpl w:val="006EDD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5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6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F30BE5"/>
    <w:multiLevelType w:val="multilevel"/>
    <w:tmpl w:val="0D889E12"/>
    <w:lvl w:ilvl="0">
      <w:start w:val="1"/>
      <w:numFmt w:val="decimal"/>
      <w:pStyle w:val="Custom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ustom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ustom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7423371B"/>
    <w:multiLevelType w:val="multilevel"/>
    <w:tmpl w:val="9B34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20"/>
  </w:num>
  <w:num w:numId="4">
    <w:abstractNumId w:val="10"/>
  </w:num>
  <w:num w:numId="5">
    <w:abstractNumId w:val="26"/>
  </w:num>
  <w:num w:numId="6">
    <w:abstractNumId w:val="25"/>
  </w:num>
  <w:num w:numId="7">
    <w:abstractNumId w:val="18"/>
  </w:num>
  <w:num w:numId="8">
    <w:abstractNumId w:val="3"/>
  </w:num>
  <w:num w:numId="9">
    <w:abstractNumId w:val="9"/>
  </w:num>
  <w:num w:numId="10">
    <w:abstractNumId w:val="11"/>
  </w:num>
  <w:num w:numId="11">
    <w:abstractNumId w:val="19"/>
  </w:num>
  <w:num w:numId="12">
    <w:abstractNumId w:val="21"/>
  </w:num>
  <w:num w:numId="13">
    <w:abstractNumId w:val="1"/>
  </w:num>
  <w:num w:numId="14">
    <w:abstractNumId w:val="6"/>
  </w:num>
  <w:num w:numId="15">
    <w:abstractNumId w:val="0"/>
  </w:num>
  <w:num w:numId="16">
    <w:abstractNumId w:val="27"/>
  </w:num>
  <w:num w:numId="17">
    <w:abstractNumId w:val="5"/>
  </w:num>
  <w:num w:numId="18">
    <w:abstractNumId w:val="22"/>
  </w:num>
  <w:num w:numId="19">
    <w:abstractNumId w:val="13"/>
  </w:num>
  <w:num w:numId="20">
    <w:abstractNumId w:val="25"/>
    <w:lvlOverride w:ilvl="0">
      <w:startOverride w:val="2"/>
    </w:lvlOverride>
    <w:lvlOverride w:ilvl="1">
      <w:startOverride w:val="1"/>
    </w:lvlOverride>
  </w:num>
  <w:num w:numId="21">
    <w:abstractNumId w:val="16"/>
  </w:num>
  <w:num w:numId="22">
    <w:abstractNumId w:val="23"/>
  </w:num>
  <w:num w:numId="23">
    <w:abstractNumId w:val="29"/>
  </w:num>
  <w:num w:numId="24">
    <w:abstractNumId w:val="14"/>
  </w:num>
  <w:num w:numId="25">
    <w:abstractNumId w:val="4"/>
  </w:num>
  <w:num w:numId="26">
    <w:abstractNumId w:val="28"/>
  </w:num>
  <w:num w:numId="27">
    <w:abstractNumId w:val="8"/>
  </w:num>
  <w:num w:numId="28">
    <w:abstractNumId w:val="15"/>
  </w:num>
  <w:num w:numId="29">
    <w:abstractNumId w:val="7"/>
  </w:num>
  <w:num w:numId="30">
    <w:abstractNumId w:val="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ED8"/>
    <w:rsid w:val="0001068B"/>
    <w:rsid w:val="00012C31"/>
    <w:rsid w:val="00023EC2"/>
    <w:rsid w:val="00031CE5"/>
    <w:rsid w:val="00033877"/>
    <w:rsid w:val="00042389"/>
    <w:rsid w:val="00045049"/>
    <w:rsid w:val="000502E5"/>
    <w:rsid w:val="00055AB1"/>
    <w:rsid w:val="00057ABD"/>
    <w:rsid w:val="00067489"/>
    <w:rsid w:val="000A61C9"/>
    <w:rsid w:val="000B3ED8"/>
    <w:rsid w:val="000B78DF"/>
    <w:rsid w:val="000D56AD"/>
    <w:rsid w:val="000E3235"/>
    <w:rsid w:val="000F323C"/>
    <w:rsid w:val="00121F7D"/>
    <w:rsid w:val="00134AD1"/>
    <w:rsid w:val="00134EFF"/>
    <w:rsid w:val="00141F87"/>
    <w:rsid w:val="00142A0B"/>
    <w:rsid w:val="00147348"/>
    <w:rsid w:val="0016406F"/>
    <w:rsid w:val="00172214"/>
    <w:rsid w:val="0017464C"/>
    <w:rsid w:val="00181EA9"/>
    <w:rsid w:val="001B149F"/>
    <w:rsid w:val="001B1651"/>
    <w:rsid w:val="001D14EA"/>
    <w:rsid w:val="001D33C8"/>
    <w:rsid w:val="001E66AF"/>
    <w:rsid w:val="00200266"/>
    <w:rsid w:val="00202123"/>
    <w:rsid w:val="00236138"/>
    <w:rsid w:val="00241AA6"/>
    <w:rsid w:val="00261735"/>
    <w:rsid w:val="00264DC7"/>
    <w:rsid w:val="00272886"/>
    <w:rsid w:val="00281344"/>
    <w:rsid w:val="002A2865"/>
    <w:rsid w:val="002D01B1"/>
    <w:rsid w:val="002D2F3E"/>
    <w:rsid w:val="002E5286"/>
    <w:rsid w:val="00317426"/>
    <w:rsid w:val="00330436"/>
    <w:rsid w:val="003358CD"/>
    <w:rsid w:val="00340561"/>
    <w:rsid w:val="00353A0D"/>
    <w:rsid w:val="00383AD2"/>
    <w:rsid w:val="00390AAE"/>
    <w:rsid w:val="003947D5"/>
    <w:rsid w:val="00397080"/>
    <w:rsid w:val="003A7823"/>
    <w:rsid w:val="003C0F90"/>
    <w:rsid w:val="003E2BA5"/>
    <w:rsid w:val="003F7882"/>
    <w:rsid w:val="00401DE2"/>
    <w:rsid w:val="0040419B"/>
    <w:rsid w:val="004157C5"/>
    <w:rsid w:val="00432DC7"/>
    <w:rsid w:val="004460DB"/>
    <w:rsid w:val="00465632"/>
    <w:rsid w:val="00474886"/>
    <w:rsid w:val="00477A7D"/>
    <w:rsid w:val="004904E1"/>
    <w:rsid w:val="004E3D89"/>
    <w:rsid w:val="004E4C99"/>
    <w:rsid w:val="004F122E"/>
    <w:rsid w:val="004F7689"/>
    <w:rsid w:val="00502342"/>
    <w:rsid w:val="00504FBE"/>
    <w:rsid w:val="005260A5"/>
    <w:rsid w:val="00535593"/>
    <w:rsid w:val="005414E8"/>
    <w:rsid w:val="005600AB"/>
    <w:rsid w:val="00563D16"/>
    <w:rsid w:val="00583384"/>
    <w:rsid w:val="0058396F"/>
    <w:rsid w:val="00583A8A"/>
    <w:rsid w:val="00585463"/>
    <w:rsid w:val="005B06EF"/>
    <w:rsid w:val="005B0A3D"/>
    <w:rsid w:val="005B1A15"/>
    <w:rsid w:val="005B650D"/>
    <w:rsid w:val="005B7E77"/>
    <w:rsid w:val="005E35DC"/>
    <w:rsid w:val="005E5BB7"/>
    <w:rsid w:val="005F27A7"/>
    <w:rsid w:val="00611AA1"/>
    <w:rsid w:val="006123F3"/>
    <w:rsid w:val="00613EB2"/>
    <w:rsid w:val="00665561"/>
    <w:rsid w:val="006833F2"/>
    <w:rsid w:val="00683FCA"/>
    <w:rsid w:val="0069067B"/>
    <w:rsid w:val="006966A4"/>
    <w:rsid w:val="006A2FE7"/>
    <w:rsid w:val="006B1384"/>
    <w:rsid w:val="006C087F"/>
    <w:rsid w:val="006D5D4E"/>
    <w:rsid w:val="006E57B3"/>
    <w:rsid w:val="006E6296"/>
    <w:rsid w:val="006F41A6"/>
    <w:rsid w:val="00700B34"/>
    <w:rsid w:val="00703219"/>
    <w:rsid w:val="00713DCF"/>
    <w:rsid w:val="00714C72"/>
    <w:rsid w:val="00735BB4"/>
    <w:rsid w:val="007369EC"/>
    <w:rsid w:val="0074015D"/>
    <w:rsid w:val="00762193"/>
    <w:rsid w:val="007771DA"/>
    <w:rsid w:val="00781E2F"/>
    <w:rsid w:val="00787606"/>
    <w:rsid w:val="00796941"/>
    <w:rsid w:val="007B105D"/>
    <w:rsid w:val="007B2566"/>
    <w:rsid w:val="007B7C4F"/>
    <w:rsid w:val="007C24E6"/>
    <w:rsid w:val="007E6040"/>
    <w:rsid w:val="007F6BEB"/>
    <w:rsid w:val="00804F6F"/>
    <w:rsid w:val="00815C4F"/>
    <w:rsid w:val="00827BCA"/>
    <w:rsid w:val="00834EA0"/>
    <w:rsid w:val="0085132F"/>
    <w:rsid w:val="00856907"/>
    <w:rsid w:val="008600BE"/>
    <w:rsid w:val="00872533"/>
    <w:rsid w:val="00890931"/>
    <w:rsid w:val="0089252E"/>
    <w:rsid w:val="008971D5"/>
    <w:rsid w:val="008A1C0D"/>
    <w:rsid w:val="008A7FE1"/>
    <w:rsid w:val="008B1F4B"/>
    <w:rsid w:val="008B7BA4"/>
    <w:rsid w:val="008D76C5"/>
    <w:rsid w:val="008E32D0"/>
    <w:rsid w:val="008F3F16"/>
    <w:rsid w:val="008F5348"/>
    <w:rsid w:val="009057B8"/>
    <w:rsid w:val="0095169C"/>
    <w:rsid w:val="0095237B"/>
    <w:rsid w:val="00961F7D"/>
    <w:rsid w:val="00981ABC"/>
    <w:rsid w:val="00983826"/>
    <w:rsid w:val="009861E1"/>
    <w:rsid w:val="00997021"/>
    <w:rsid w:val="009A7883"/>
    <w:rsid w:val="009C5919"/>
    <w:rsid w:val="009D4261"/>
    <w:rsid w:val="009E57C1"/>
    <w:rsid w:val="009F2ABB"/>
    <w:rsid w:val="009F3723"/>
    <w:rsid w:val="009F6FD2"/>
    <w:rsid w:val="00A103A1"/>
    <w:rsid w:val="00A360D6"/>
    <w:rsid w:val="00A42E18"/>
    <w:rsid w:val="00A43E03"/>
    <w:rsid w:val="00A84D29"/>
    <w:rsid w:val="00A85FD3"/>
    <w:rsid w:val="00A92B63"/>
    <w:rsid w:val="00AA259D"/>
    <w:rsid w:val="00AB3FBD"/>
    <w:rsid w:val="00AC14C0"/>
    <w:rsid w:val="00AD1B7E"/>
    <w:rsid w:val="00AD4131"/>
    <w:rsid w:val="00AF5FE3"/>
    <w:rsid w:val="00B007F3"/>
    <w:rsid w:val="00B17B76"/>
    <w:rsid w:val="00B20522"/>
    <w:rsid w:val="00B36CF5"/>
    <w:rsid w:val="00B80C1B"/>
    <w:rsid w:val="00B86A27"/>
    <w:rsid w:val="00B95CB4"/>
    <w:rsid w:val="00BB086F"/>
    <w:rsid w:val="00BD2AFB"/>
    <w:rsid w:val="00BE71BB"/>
    <w:rsid w:val="00BF0514"/>
    <w:rsid w:val="00BF4420"/>
    <w:rsid w:val="00C00B4A"/>
    <w:rsid w:val="00C067B3"/>
    <w:rsid w:val="00C2389D"/>
    <w:rsid w:val="00C308E5"/>
    <w:rsid w:val="00C33DB5"/>
    <w:rsid w:val="00C750F4"/>
    <w:rsid w:val="00C77D90"/>
    <w:rsid w:val="00C8134A"/>
    <w:rsid w:val="00C914C7"/>
    <w:rsid w:val="00CA3B33"/>
    <w:rsid w:val="00CA3BDF"/>
    <w:rsid w:val="00CB68B8"/>
    <w:rsid w:val="00CC4FC2"/>
    <w:rsid w:val="00CC6FFE"/>
    <w:rsid w:val="00CE2C74"/>
    <w:rsid w:val="00D1775B"/>
    <w:rsid w:val="00D20688"/>
    <w:rsid w:val="00D27848"/>
    <w:rsid w:val="00D3768E"/>
    <w:rsid w:val="00D54021"/>
    <w:rsid w:val="00D77E74"/>
    <w:rsid w:val="00D872BC"/>
    <w:rsid w:val="00DB1B97"/>
    <w:rsid w:val="00DC6B3D"/>
    <w:rsid w:val="00DD1D4B"/>
    <w:rsid w:val="00DE2C0F"/>
    <w:rsid w:val="00E00C55"/>
    <w:rsid w:val="00E1180B"/>
    <w:rsid w:val="00E144ED"/>
    <w:rsid w:val="00E425E8"/>
    <w:rsid w:val="00E537BD"/>
    <w:rsid w:val="00E61AEB"/>
    <w:rsid w:val="00E976CA"/>
    <w:rsid w:val="00EA24AC"/>
    <w:rsid w:val="00EA4B82"/>
    <w:rsid w:val="00EA5D29"/>
    <w:rsid w:val="00EB19C0"/>
    <w:rsid w:val="00EC1486"/>
    <w:rsid w:val="00ED178D"/>
    <w:rsid w:val="00EE0383"/>
    <w:rsid w:val="00F10D2D"/>
    <w:rsid w:val="00F1615D"/>
    <w:rsid w:val="00F218E9"/>
    <w:rsid w:val="00F51AE1"/>
    <w:rsid w:val="00F6482D"/>
    <w:rsid w:val="00F77E49"/>
    <w:rsid w:val="00F80B9D"/>
    <w:rsid w:val="00F86FC3"/>
    <w:rsid w:val="00F93091"/>
    <w:rsid w:val="00FA354A"/>
    <w:rsid w:val="00FB4077"/>
    <w:rsid w:val="00FD242B"/>
    <w:rsid w:val="00FD328F"/>
    <w:rsid w:val="00FD3301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24BA4E"/>
  <w15:docId w15:val="{52C53379-19F0-7347-8A8D-2BBCCFBD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autoRedefine/>
    <w:qFormat/>
    <w:rsid w:val="00F51AE1"/>
    <w:pPr>
      <w:numPr>
        <w:numId w:val="31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autoRedefine/>
    <w:qFormat/>
    <w:rsid w:val="009057B8"/>
    <w:pPr>
      <w:numPr>
        <w:ilvl w:val="1"/>
        <w:numId w:val="31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E2BA5"/>
    <w:rPr>
      <w:rFonts w:ascii="Menlo" w:hAnsi="Menlo"/>
      <w:b w:val="0"/>
      <w:i w:val="0"/>
      <w:noProof/>
      <w:color w:val="1F4E79" w:themeColor="accent5" w:themeShade="80"/>
      <w:sz w:val="18"/>
      <w:lang w:val="en-US"/>
    </w:rPr>
  </w:style>
  <w:style w:type="paragraph" w:customStyle="1" w:styleId="CustomHeading3">
    <w:name w:val="Custom Heading 3"/>
    <w:basedOn w:val="Heading3"/>
    <w:autoRedefine/>
    <w:qFormat/>
    <w:rsid w:val="00D54021"/>
    <w:pPr>
      <w:numPr>
        <w:numId w:val="31"/>
      </w:numPr>
      <w:spacing w:after="120"/>
    </w:pPr>
    <w:rPr>
      <w:b/>
      <w:color w:val="CD4A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czlpiiu42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ecurity.stackexchange.com/questions/3272/password-hashing-add-salt-pepper-or-is-salt-enoug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icDtA9Yu-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einer/Library/Group%20Containers/UBF8T346G9.Office/User%20Content.localized/Templates.localized/Learning%20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Base Template.dotx</Template>
  <TotalTime>12</TotalTime>
  <Pages>2</Pages>
  <Words>205</Words>
  <Characters>892</Characters>
  <Application>Microsoft Office Word</Application>
  <DocSecurity>0</DocSecurity>
  <Lines>99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Kleiner, Jonathan-Can</cp:lastModifiedBy>
  <cp:revision>11</cp:revision>
  <dcterms:created xsi:type="dcterms:W3CDTF">2021-07-30T11:40:00Z</dcterms:created>
  <dcterms:modified xsi:type="dcterms:W3CDTF">2021-07-30T12:02:00Z</dcterms:modified>
</cp:coreProperties>
</file>